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1593" w14:textId="74B0FD39" w:rsidR="00E81978" w:rsidRDefault="00BA6B63" w:rsidP="002A311D">
      <w:pPr>
        <w:pStyle w:val="Title"/>
      </w:pPr>
      <w:sdt>
        <w:sdtPr>
          <w:rPr>
            <w:sz w:val="44"/>
            <w:szCs w:val="44"/>
          </w:rPr>
          <w:alias w:val="Title:"/>
          <w:tag w:val="Title:"/>
          <w:id w:val="726351117"/>
          <w:placeholder>
            <w:docPart w:val="A88051588F4C4D0D9D3DA413264771D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A311D" w:rsidRPr="00EC7DDC">
            <w:rPr>
              <w:sz w:val="44"/>
              <w:szCs w:val="44"/>
            </w:rPr>
            <w:t>Multiples of 2, 3 and 5</w:t>
          </w:r>
        </w:sdtContent>
      </w:sdt>
    </w:p>
    <w:p w14:paraId="66AC707B" w14:textId="25C2CE89" w:rsidR="00B823AA" w:rsidRDefault="00A407BF" w:rsidP="00B823AA">
      <w:pPr>
        <w:pStyle w:val="Title2"/>
      </w:pPr>
      <w:r>
        <w:t>Robert Santana</w:t>
      </w:r>
    </w:p>
    <w:p w14:paraId="0E31173A" w14:textId="0C54BE80" w:rsidR="00A407BF" w:rsidRDefault="00A407BF" w:rsidP="00A407BF">
      <w:pPr>
        <w:pStyle w:val="Title2"/>
      </w:pPr>
      <w:r>
        <w:t>Smoking Gun Interactive</w:t>
      </w:r>
    </w:p>
    <w:sdt>
      <w:sdtPr>
        <w:alias w:val="Abstract:"/>
        <w:tag w:val="Abstract:"/>
        <w:id w:val="202146031"/>
        <w:placeholder>
          <w:docPart w:val="CE4707269B094954A21F3BD3A4230764"/>
        </w:placeholder>
        <w:temporary/>
        <w:showingPlcHdr/>
        <w15:appearance w15:val="hidden"/>
      </w:sdtPr>
      <w:sdtContent>
        <w:p w14:paraId="6F6A413A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717CA8AC" w14:textId="50DC7668" w:rsidR="00BA6B63" w:rsidRDefault="00A407BF">
      <w:pPr>
        <w:pStyle w:val="NoSpacing"/>
      </w:pPr>
      <w:r>
        <w:t xml:space="preserve">This paper presents the solution to the problem of “Determine the nth multiple of only </w:t>
      </w:r>
      <m:oMath>
        <m:r>
          <w:rPr>
            <w:rFonts w:ascii="Cambria Math" w:hAnsi="Cambria Math"/>
          </w:rPr>
          <m:t>2, 3, 5</m:t>
        </m:r>
      </m:oMath>
      <w:r>
        <w:t xml:space="preserve">”. </w:t>
      </w:r>
      <w:r w:rsidR="00BA6B63">
        <w:t xml:space="preserve">The exposed problem requires the computation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BA6B63">
        <w:t xml:space="preserve"> multiple of only </w:t>
      </w:r>
      <m:oMath>
        <m:r>
          <w:rPr>
            <w:rFonts w:ascii="Cambria Math" w:hAnsi="Cambria Math"/>
          </w:rPr>
          <m:t>2, 3, 5</m:t>
        </m:r>
      </m:oMath>
      <w:r w:rsidR="00BA6B63">
        <w:t xml:space="preserve">. </w:t>
      </w:r>
      <w:r w:rsidR="001B7286">
        <w:t>The proposed solution solves a generalization of the stated problem to allow any list of numbers (besides 2, 3 and 5)</w:t>
      </w:r>
      <w:r w:rsidR="001B7286">
        <w:t xml:space="preserve"> by </w:t>
      </w:r>
      <w:r w:rsidR="00BA6B63">
        <w:t>implement</w:t>
      </w:r>
      <w:r w:rsidR="001B7286">
        <w:t>ing</w:t>
      </w:r>
      <w:r w:rsidR="00BA6B63">
        <w:t xml:space="preserve"> a linear strategy that compute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A6B63">
        <w:t xml:space="preserve"> multiples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1≤i≤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</m:e>
        </m:d>
      </m:oMath>
      <w:r w:rsidR="00BA6B63">
        <w:t xml:space="preserve"> and stops when the multiple at position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BA6B63">
        <w:t xml:space="preserve"> has been determined. The solution complexity</w:t>
      </w:r>
      <w:r w:rsidR="00E3556F">
        <w:t xml:space="preserve"> for the stated problem</w:t>
      </w:r>
      <w:r w:rsidR="001B7286">
        <w:t xml:space="preserve"> is proven to be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  <m:r>
          <w:rPr>
            <w:rFonts w:ascii="Cambria Math" w:hAnsi="Cambria Math"/>
          </w:rPr>
          <m:t>)</m:t>
        </m:r>
      </m:oMath>
      <w:r w:rsidR="001B7286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</m:e>
        </m:d>
      </m:oMath>
      <w:r w:rsidR="00BA6B63">
        <w:t>. The paper concludes in the mention of points of improvements and suggestion for next steps.</w:t>
      </w:r>
    </w:p>
    <w:p w14:paraId="15BCC459" w14:textId="76B5267D" w:rsidR="00E81978" w:rsidRDefault="005D3A03">
      <w:r>
        <w:rPr>
          <w:rStyle w:val="Emphasis"/>
        </w:rPr>
        <w:t>Keywords</w:t>
      </w:r>
      <w:r>
        <w:t xml:space="preserve">:  </w:t>
      </w:r>
      <w:r w:rsidR="00A407BF">
        <w:t>multiples, nth multiple, prime numbers</w:t>
      </w:r>
      <w:r w:rsidR="00BA6B63">
        <w:t>, math</w:t>
      </w:r>
    </w:p>
    <w:p w14:paraId="05C554D1" w14:textId="7E672B7C" w:rsidR="00E81978" w:rsidRDefault="00BA6B63">
      <w:pPr>
        <w:pStyle w:val="SectionTitle"/>
      </w:pPr>
      <w:sdt>
        <w:sdtPr>
          <w:rPr>
            <w:b/>
            <w:bCs/>
          </w:rPr>
          <w:alias w:val="Section title:"/>
          <w:tag w:val="Section title:"/>
          <w:id w:val="984196707"/>
          <w:placeholder>
            <w:docPart w:val="CF2975F376804A9481B80E66A4F46B8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A311D">
            <w:rPr>
              <w:b/>
              <w:bCs/>
            </w:rPr>
            <w:t>Multiples of 2, 3 and 5</w:t>
          </w:r>
        </w:sdtContent>
      </w:sdt>
      <w:r w:rsidR="002A311D">
        <w:rPr>
          <w:b/>
          <w:bCs/>
        </w:rPr>
        <w:t xml:space="preserve"> – Problem Description</w:t>
      </w:r>
    </w:p>
    <w:p w14:paraId="5323F4DD" w14:textId="77777777" w:rsidR="000F14DA" w:rsidRPr="00920765" w:rsidRDefault="00A407BF" w:rsidP="000F14DA">
      <w:pPr>
        <w:ind w:firstLine="0"/>
      </w:pPr>
      <w:r w:rsidRPr="00920765">
        <w:t xml:space="preserve">Consider a series in ascending order that only consists of numbers that can be factored by any combination of </w:t>
      </w:r>
      <m:oMath>
        <m:r>
          <m:rPr>
            <m:sty m:val="p"/>
          </m:rPr>
          <w:rPr>
            <w:rFonts w:ascii="Cambria Math" w:hAnsi="Cambria Math"/>
          </w:rPr>
          <m:t>2, 3</m:t>
        </m:r>
      </m:oMath>
      <w:r w:rsidRPr="00920765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5</m:t>
        </m:r>
      </m:oMath>
      <w:r w:rsidRPr="00920765">
        <w:t xml:space="preserve">. e.g. </w:t>
      </w:r>
      <m:oMath>
        <m:r>
          <m:rPr>
            <m:sty m:val="p"/>
          </m:rPr>
          <w:rPr>
            <w:rFonts w:ascii="Cambria Math" w:hAnsi="Cambria Math"/>
          </w:rPr>
          <m:t>1, 2, 3, 4, 5, 6, 8, 9, 10, 12, 15…</m:t>
        </m:r>
      </m:oMath>
    </w:p>
    <w:p w14:paraId="09F5B1B8" w14:textId="77777777" w:rsidR="000F14DA" w:rsidRPr="00920765" w:rsidRDefault="00A407BF" w:rsidP="000F14DA">
      <w:pPr>
        <w:ind w:firstLine="0"/>
      </w:pPr>
      <w:r w:rsidRPr="00920765">
        <w:t xml:space="preserve">For example, the numbers </w:t>
      </w:r>
      <m:oMath>
        <m:r>
          <m:rPr>
            <m:sty m:val="p"/>
          </m:rPr>
          <w:rPr>
            <w:rFonts w:ascii="Cambria Math" w:hAnsi="Cambria Math"/>
          </w:rPr>
          <m:t>7</m:t>
        </m:r>
      </m:oMath>
      <w:r w:rsidRPr="00920765">
        <w:t xml:space="preserve"> (prime), </w:t>
      </w:r>
      <m:oMath>
        <m:r>
          <m:rPr>
            <m:sty m:val="p"/>
          </m:rPr>
          <w:rPr>
            <w:rFonts w:ascii="Cambria Math" w:hAnsi="Cambria Math"/>
          </w:rPr>
          <m:t>13</m:t>
        </m:r>
      </m:oMath>
      <w:r w:rsidRPr="00920765">
        <w:t xml:space="preserve"> (prime) or </w:t>
      </w:r>
      <m:oMath>
        <m:r>
          <m:rPr>
            <m:sty m:val="p"/>
          </m:rPr>
          <w:rPr>
            <w:rFonts w:ascii="Cambria Math" w:hAnsi="Cambria Math"/>
          </w:rPr>
          <m:t>14=2*7</m:t>
        </m:r>
      </m:oMath>
      <w:r w:rsidRPr="00920765">
        <w:t xml:space="preserve"> (</w:t>
      </w:r>
      <m:oMath>
        <m:r>
          <m:rPr>
            <m:sty m:val="p"/>
          </m:rPr>
          <w:rPr>
            <w:rFonts w:ascii="Cambria Math" w:hAnsi="Cambria Math"/>
          </w:rPr>
          <m:t>7</m:t>
        </m:r>
      </m:oMath>
      <w:r w:rsidRPr="00920765">
        <w:t xml:space="preserve"> is not a valid factor), are not in the above series. They are not factorable by </w:t>
      </w:r>
      <m:oMath>
        <m:r>
          <m:rPr>
            <m:sty m:val="p"/>
          </m:rPr>
          <w:rPr>
            <w:rFonts w:ascii="Cambria Math" w:hAnsi="Cambria Math"/>
          </w:rPr>
          <m:t>2, 3, 5</m:t>
        </m:r>
      </m:oMath>
      <w:r w:rsidRPr="00920765">
        <w:t>.</w:t>
      </w:r>
    </w:p>
    <w:p w14:paraId="58C930B6" w14:textId="31AFA155" w:rsidR="000F14DA" w:rsidRPr="00920765" w:rsidRDefault="00A407BF" w:rsidP="000F14DA">
      <w:pPr>
        <w:ind w:firstLine="0"/>
      </w:pPr>
      <w:r w:rsidRPr="00920765">
        <w:t xml:space="preserve">The number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Pr="00920765">
        <w:t xml:space="preserve"> is </w:t>
      </w:r>
      <w:r w:rsidR="000F14DA" w:rsidRPr="00920765">
        <w:t>included</w:t>
      </w:r>
      <w:r w:rsidRPr="00920765">
        <w:t>.</w:t>
      </w:r>
    </w:p>
    <w:p w14:paraId="187997B8" w14:textId="3871FD1C" w:rsidR="000F14DA" w:rsidRPr="00920765" w:rsidRDefault="00A407BF" w:rsidP="000F14DA">
      <w:pPr>
        <w:spacing w:line="360" w:lineRule="auto"/>
        <w:ind w:firstLine="0"/>
      </w:pPr>
      <w:r w:rsidRPr="00920765">
        <w:t xml:space="preserve">For example, the number in position </w:t>
      </w:r>
      <m:oMath>
        <m:r>
          <m:rPr>
            <m:sty m:val="p"/>
          </m:rPr>
          <w:rPr>
            <w:rFonts w:ascii="Cambria Math" w:hAnsi="Cambria Math"/>
          </w:rPr>
          <m:t>18</m:t>
        </m:r>
      </m:oMath>
      <w:r w:rsidRPr="00920765">
        <w:t xml:space="preserve"> would be </w:t>
      </w:r>
      <m:oMath>
        <m:r>
          <m:rPr>
            <m:sty m:val="p"/>
          </m:rPr>
          <w:rPr>
            <w:rFonts w:ascii="Cambria Math" w:hAnsi="Cambria Math"/>
          </w:rPr>
          <m:t>30</m:t>
        </m:r>
      </m:oMath>
      <w:r w:rsidRPr="00920765">
        <w:t>:</w:t>
      </w:r>
    </w:p>
    <w:p w14:paraId="296DFC67" w14:textId="62F8CE56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1</m:t>
        </m:r>
      </m:oMath>
    </w:p>
    <w:p w14:paraId="5EF0071A" w14:textId="60DE10A6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2</m:t>
        </m:r>
      </m:oMath>
    </w:p>
    <w:p w14:paraId="6C35901E" w14:textId="01F4FA76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3</m:t>
        </m:r>
      </m:oMath>
    </w:p>
    <w:p w14:paraId="5E9F0EA2" w14:textId="644C1D9F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4 = 2*2</m:t>
        </m:r>
      </m:oMath>
    </w:p>
    <w:p w14:paraId="43A8E3E8" w14:textId="02A5E631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5</m:t>
        </m:r>
      </m:oMath>
    </w:p>
    <w:p w14:paraId="2AFEA7CB" w14:textId="13DA6CED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6 = 2*3</m:t>
        </m:r>
      </m:oMath>
    </w:p>
    <w:p w14:paraId="602093CB" w14:textId="13A9366F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8 = 2*2*2</m:t>
        </m:r>
      </m:oMath>
    </w:p>
    <w:p w14:paraId="5CD184AC" w14:textId="787536C2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9 = 3*3</m:t>
        </m:r>
      </m:oMath>
    </w:p>
    <w:p w14:paraId="46E41CB9" w14:textId="1F6E100C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10=2*5</m:t>
        </m:r>
      </m:oMath>
    </w:p>
    <w:p w14:paraId="64EC0BA6" w14:textId="7606F097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12=2*2*3</m:t>
        </m:r>
      </m:oMath>
    </w:p>
    <w:p w14:paraId="2650EE0B" w14:textId="1C6C140F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15=3*5</m:t>
        </m:r>
      </m:oMath>
    </w:p>
    <w:p w14:paraId="2615403B" w14:textId="2E63B3B3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16=2*2*2*2</m:t>
        </m:r>
      </m:oMath>
    </w:p>
    <w:p w14:paraId="2C69F2D0" w14:textId="6BBFD4AB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18=2*3*3</m:t>
        </m:r>
      </m:oMath>
    </w:p>
    <w:p w14:paraId="349CCAC9" w14:textId="18CF183B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20=2*2*5</m:t>
        </m:r>
      </m:oMath>
    </w:p>
    <w:p w14:paraId="6EC8911D" w14:textId="6C690F76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24=2*2*2*3</m:t>
        </m:r>
      </m:oMath>
    </w:p>
    <w:p w14:paraId="085FEEAD" w14:textId="5EB12D0C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25=5*5</m:t>
        </m:r>
      </m:oMath>
    </w:p>
    <w:p w14:paraId="244BE0A3" w14:textId="5720B089" w:rsidR="000F14DA" w:rsidRPr="000F14DA" w:rsidRDefault="000F14DA" w:rsidP="000F14DA">
      <w:pPr>
        <w:pStyle w:val="ListParagraph"/>
        <w:numPr>
          <w:ilvl w:val="0"/>
          <w:numId w:val="17"/>
        </w:num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27=3*3*3</m:t>
        </m:r>
      </m:oMath>
    </w:p>
    <w:p w14:paraId="1C55AC43" w14:textId="191E72D3" w:rsidR="000F14DA" w:rsidRPr="000F14DA" w:rsidRDefault="000F14DA" w:rsidP="000F14DA">
      <w:pPr>
        <w:pStyle w:val="ListParagraph"/>
        <w:numPr>
          <w:ilvl w:val="0"/>
          <w:numId w:val="17"/>
        </w:numPr>
      </w:pPr>
      <m:oMath>
        <m:r>
          <m:rPr>
            <m:sty m:val="p"/>
          </m:rPr>
          <w:rPr>
            <w:rFonts w:ascii="Cambria Math" w:hAnsi="Cambria Math"/>
          </w:rPr>
          <m:t>30=2*3*5</m:t>
        </m:r>
      </m:oMath>
    </w:p>
    <w:p w14:paraId="257256E5" w14:textId="324CD058" w:rsidR="00E81978" w:rsidRPr="00920765" w:rsidRDefault="00A407BF" w:rsidP="000F14DA">
      <w:pPr>
        <w:ind w:firstLine="0"/>
      </w:pPr>
      <w:r w:rsidRPr="00920765">
        <w:rPr>
          <w:b/>
          <w:bCs/>
        </w:rPr>
        <w:t>Question</w:t>
      </w:r>
      <w:r w:rsidRPr="00920765">
        <w:t>:</w:t>
      </w:r>
      <w:r w:rsidR="000F14DA" w:rsidRPr="00920765">
        <w:t xml:space="preserve"> </w:t>
      </w:r>
      <w:r w:rsidRPr="00920765">
        <w:t xml:space="preserve">Design an algorithm to find the number that occupies position </w:t>
      </w:r>
      <m:oMath>
        <m:r>
          <m:rPr>
            <m:sty m:val="p"/>
          </m:rPr>
          <w:rPr>
            <w:rFonts w:ascii="Cambria Math" w:hAnsi="Cambria Math"/>
          </w:rPr>
          <m:t>1500</m:t>
        </m:r>
      </m:oMath>
      <w:r w:rsidRPr="00920765">
        <w:t xml:space="preserve"> in this series. </w:t>
      </w:r>
      <w:r w:rsidR="000F14DA" w:rsidRPr="00920765">
        <w:br/>
      </w:r>
      <w:r w:rsidRPr="00920765">
        <w:rPr>
          <w:i/>
          <w:iCs/>
        </w:rPr>
        <w:t>NOTE</w:t>
      </w:r>
      <w:r w:rsidRPr="00920765">
        <w:t xml:space="preserve">: the correct answer is </w:t>
      </w:r>
      <m:oMath>
        <m:r>
          <m:rPr>
            <m:sty m:val="p"/>
          </m:rPr>
          <w:rPr>
            <w:rFonts w:ascii="Cambria Math" w:hAnsi="Cambria Math"/>
          </w:rPr>
          <m:t>859963392</m:t>
        </m:r>
      </m:oMath>
      <w:r w:rsidRPr="00920765">
        <w:t>, use this to verify your algorithm.</w:t>
      </w:r>
    </w:p>
    <w:p w14:paraId="79E0A2C6" w14:textId="77777777" w:rsidR="002A311D" w:rsidRPr="002A311D" w:rsidRDefault="002A311D" w:rsidP="002A311D">
      <w:pPr>
        <w:pStyle w:val="SectionTitle"/>
        <w:rPr>
          <w:b/>
          <w:bCs/>
        </w:rPr>
      </w:pPr>
      <w:r w:rsidRPr="002A311D">
        <w:rPr>
          <w:b/>
          <w:bCs/>
        </w:rPr>
        <w:lastRenderedPageBreak/>
        <w:t>Delivery Method:</w:t>
      </w:r>
    </w:p>
    <w:p w14:paraId="56203CA6" w14:textId="77777777" w:rsidR="00EC7DDC" w:rsidRDefault="002A311D" w:rsidP="002A311D">
      <w:pPr>
        <w:ind w:firstLine="0"/>
      </w:pPr>
      <w:r>
        <w:t xml:space="preserve">The solution is delivered </w:t>
      </w:r>
      <w:r w:rsidR="00EC7DDC">
        <w:t>under the Multiples/ directory.</w:t>
      </w:r>
    </w:p>
    <w:p w14:paraId="73A1DE77" w14:textId="77777777" w:rsidR="00EC7DDC" w:rsidRDefault="00EC7DDC" w:rsidP="002A311D">
      <w:pPr>
        <w:ind w:firstLine="0"/>
      </w:pPr>
      <w:r>
        <w:t xml:space="preserve">The </w:t>
      </w:r>
      <w:proofErr w:type="spellStart"/>
      <w:r>
        <w:t>dist</w:t>
      </w:r>
      <w:proofErr w:type="spellEnd"/>
      <w:r>
        <w:t>/ folder contains the deliverable objects, composed of:</w:t>
      </w:r>
    </w:p>
    <w:p w14:paraId="14455AC0" w14:textId="0E7DA183" w:rsidR="00EC7DDC" w:rsidRDefault="00EC7DDC" w:rsidP="00EC7DDC">
      <w:pPr>
        <w:pStyle w:val="ListParagraph"/>
        <w:numPr>
          <w:ilvl w:val="0"/>
          <w:numId w:val="27"/>
        </w:numPr>
      </w:pPr>
      <w:r>
        <w:t>A Windows Console application (Multiples.UI.exe), ready to run. It executes the service for the stated factors (</w:t>
      </w:r>
      <m:oMath>
        <m:r>
          <w:rPr>
            <w:rFonts w:ascii="Cambria Math" w:hAnsi="Cambria Math"/>
          </w:rPr>
          <m:t>2, 3, 5</m:t>
        </m:r>
      </m:oMath>
      <w:r>
        <w:t>) and iterates indefinitely asking the user to enter the position they wish to calculate.</w:t>
      </w:r>
    </w:p>
    <w:p w14:paraId="462B9677" w14:textId="542C0EAD" w:rsidR="00EC7DDC" w:rsidRDefault="00EC7DDC" w:rsidP="00EC7DDC">
      <w:pPr>
        <w:pStyle w:val="ListParagraph"/>
        <w:numPr>
          <w:ilvl w:val="0"/>
          <w:numId w:val="27"/>
        </w:numPr>
      </w:pPr>
      <w:r>
        <w:t xml:space="preserve">The final </w:t>
      </w:r>
      <w:r w:rsidR="00DA3567">
        <w:t xml:space="preserve">signed </w:t>
      </w:r>
      <w:r>
        <w:t>version of this document</w:t>
      </w:r>
      <w:r w:rsidR="002A311D">
        <w:t xml:space="preserve"> </w:t>
      </w:r>
      <w:r>
        <w:t>(Multiples of 2, 3 and 5</w:t>
      </w:r>
      <w:r w:rsidR="00F46850">
        <w:t>.pdf</w:t>
      </w:r>
      <w:r>
        <w:t>)</w:t>
      </w:r>
    </w:p>
    <w:p w14:paraId="0CCF9E24" w14:textId="333D2418" w:rsidR="00EC7DDC" w:rsidRDefault="00EC7DDC" w:rsidP="00EC7DDC">
      <w:pPr>
        <w:ind w:firstLine="0"/>
      </w:pPr>
      <w:r>
        <w:t xml:space="preserve">The </w:t>
      </w:r>
      <w:proofErr w:type="spellStart"/>
      <w:r>
        <w:t>src</w:t>
      </w:r>
      <w:proofErr w:type="spellEnd"/>
      <w:r>
        <w:t>/ folder contains the source code used to build the solution:</w:t>
      </w:r>
    </w:p>
    <w:p w14:paraId="35AC1CC1" w14:textId="1B680F29" w:rsidR="002A311D" w:rsidRDefault="002A311D" w:rsidP="00EC7DDC">
      <w:pPr>
        <w:pStyle w:val="ListParagraph"/>
        <w:numPr>
          <w:ilvl w:val="0"/>
          <w:numId w:val="27"/>
        </w:numPr>
      </w:pPr>
      <w:r>
        <w:t>The implementation of the solution is delivered as a service located in a .NET Standard Library named /</w:t>
      </w:r>
      <w:proofErr w:type="spellStart"/>
      <w:r>
        <w:t>Multiples.Core</w:t>
      </w:r>
      <w:proofErr w:type="spellEnd"/>
      <w:r>
        <w:t xml:space="preserve">. </w:t>
      </w:r>
    </w:p>
    <w:p w14:paraId="26D7F361" w14:textId="7F7C1BCC" w:rsidR="002A311D" w:rsidRDefault="002A311D" w:rsidP="00EC7DDC">
      <w:pPr>
        <w:pStyle w:val="ListParagraph"/>
        <w:numPr>
          <w:ilvl w:val="0"/>
          <w:numId w:val="27"/>
        </w:numPr>
      </w:pPr>
      <w:r>
        <w:t>The service is presented to the user as a Windows Console Application named /</w:t>
      </w:r>
      <w:proofErr w:type="spellStart"/>
      <w:r>
        <w:t>Multiples.UI</w:t>
      </w:r>
      <w:proofErr w:type="spellEnd"/>
      <w:r>
        <w:t xml:space="preserve"> that executes the service for the stated factors (</w:t>
      </w:r>
      <m:oMath>
        <m:r>
          <w:rPr>
            <w:rFonts w:ascii="Cambria Math" w:hAnsi="Cambria Math"/>
          </w:rPr>
          <m:t>2, 3, 5</m:t>
        </m:r>
      </m:oMath>
      <w:r>
        <w:t>) and iterates indefinitely asking the user to enter the position they wish to calculate.</w:t>
      </w:r>
    </w:p>
    <w:p w14:paraId="3B488560" w14:textId="75462E55" w:rsidR="002A311D" w:rsidRDefault="002A311D" w:rsidP="00EC7DDC">
      <w:pPr>
        <w:pStyle w:val="ListParagraph"/>
        <w:numPr>
          <w:ilvl w:val="0"/>
          <w:numId w:val="27"/>
        </w:numPr>
      </w:pPr>
      <w:r>
        <w:t xml:space="preserve">Additionally, an </w:t>
      </w:r>
      <w:proofErr w:type="spellStart"/>
      <w:r>
        <w:t>xUnit</w:t>
      </w:r>
      <w:proofErr w:type="spellEnd"/>
      <w:r>
        <w:t xml:space="preserve"> Test project named /</w:t>
      </w:r>
      <w:proofErr w:type="spellStart"/>
      <w:proofErr w:type="gramStart"/>
      <w:r>
        <w:t>Multiples.Core.Tests</w:t>
      </w:r>
      <w:proofErr w:type="spellEnd"/>
      <w:proofErr w:type="gramEnd"/>
      <w:r>
        <w:t xml:space="preserve"> is provided to test the service.</w:t>
      </w:r>
    </w:p>
    <w:p w14:paraId="4129B6DE" w14:textId="6CC15BA1" w:rsidR="00F46850" w:rsidRPr="004A75D1" w:rsidRDefault="00F46850" w:rsidP="00EC7DDC">
      <w:pPr>
        <w:pStyle w:val="ListParagraph"/>
        <w:numPr>
          <w:ilvl w:val="0"/>
          <w:numId w:val="27"/>
        </w:numPr>
      </w:pPr>
      <w:r>
        <w:t>The Word version of this document (Multiples of 2, 3 and 5.docx)</w:t>
      </w:r>
    </w:p>
    <w:p w14:paraId="47E1A160" w14:textId="42C5CA07" w:rsidR="000F14DA" w:rsidRDefault="000F14DA" w:rsidP="000F14DA">
      <w:pPr>
        <w:pStyle w:val="SectionTitle"/>
        <w:rPr>
          <w:b/>
          <w:bCs/>
        </w:rPr>
      </w:pPr>
      <w:r>
        <w:rPr>
          <w:b/>
          <w:bCs/>
        </w:rPr>
        <w:lastRenderedPageBreak/>
        <w:t>Proposed</w:t>
      </w:r>
      <w:r w:rsidRPr="000F14DA">
        <w:rPr>
          <w:b/>
          <w:bCs/>
        </w:rPr>
        <w:t xml:space="preserve"> Solution</w:t>
      </w:r>
    </w:p>
    <w:p w14:paraId="5600D02F" w14:textId="418B424C" w:rsidR="001B7286" w:rsidRDefault="004A75D1" w:rsidP="004A75D1">
      <w:pPr>
        <w:ind w:firstLine="0"/>
      </w:pPr>
      <w:r>
        <w:t>The proposed solution solves a generalization of the stated</w:t>
      </w:r>
      <w:r w:rsidR="001B7286">
        <w:t xml:space="preserve"> problem to allow any list of numbers </w:t>
      </w:r>
      <w:r w:rsidR="00F46850">
        <w:t>(besides 2, 3 and 5)</w:t>
      </w:r>
      <w:r w:rsidR="001B7286">
        <w:t xml:space="preserve">. </w:t>
      </w:r>
      <w:r>
        <w:t>The solution computes all the valid multiples for the given factors until the multiple in the requested position is found.</w:t>
      </w:r>
      <w:r w:rsidR="00F46850">
        <w:t xml:space="preserve"> The operational complexity of the solution linearly depends on the position of the multiple to compute</w:t>
      </w:r>
      <w:r w:rsidR="001B7286">
        <w:t xml:space="preserve"> as well as the amount of numbers, although such could be considered constants for the problem in question.</w:t>
      </w:r>
    </w:p>
    <w:p w14:paraId="6DA61F6E" w14:textId="1C964832" w:rsidR="001B7286" w:rsidRDefault="001B7286" w:rsidP="004A75D1">
      <w:pPr>
        <w:ind w:firstLine="0"/>
      </w:pPr>
    </w:p>
    <w:p w14:paraId="75389B16" w14:textId="7BCB1AA4" w:rsidR="001B7286" w:rsidRDefault="00F62B3F" w:rsidP="004A75D1">
      <w:pPr>
        <w:ind w:firstLine="0"/>
      </w:pPr>
      <w:r>
        <w:t xml:space="preserve">The </w:t>
      </w:r>
      <w:r w:rsidR="001B7286">
        <w:t>main</w:t>
      </w:r>
      <w:r>
        <w:t xml:space="preserve"> </w:t>
      </w:r>
      <w:r w:rsidR="001B7286">
        <w:t xml:space="preserve">concept of the problem </w:t>
      </w:r>
      <w:r>
        <w:t xml:space="preserve">is that every multiple of the list must be factored only by the </w:t>
      </w:r>
      <w:r w:rsidR="00F46850">
        <w:t xml:space="preserve">provided </w:t>
      </w:r>
      <w:r>
        <w:t xml:space="preserve">factors, which means that if </w:t>
      </w:r>
      <m:oMath>
        <m:r>
          <w:rPr>
            <w:rFonts w:ascii="Cambria Math" w:hAnsi="Cambria Math"/>
          </w:rPr>
          <m:t>m</m:t>
        </m:r>
      </m:oMath>
      <w:r w:rsidR="00F46850" w:rsidRPr="00F46850">
        <w:t xml:space="preserve"> is a valid multiple there </w:t>
      </w:r>
      <w:r w:rsidR="00F46850" w:rsidRPr="00F46850">
        <w:rPr>
          <w:u w:val="single"/>
        </w:rPr>
        <w:t>must be a way</w:t>
      </w:r>
      <w:r w:rsidR="00F46850" w:rsidRPr="00F46850">
        <w:t xml:space="preserve"> to compose it as </w:t>
      </w:r>
      <m:oMath>
        <m:r>
          <w:rPr>
            <w:rFonts w:ascii="Cambria Math" w:hAnsi="Cambria Math"/>
          </w:rPr>
          <m:t xml:space="preserve">m=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given factor and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∈N&lt;∞</m:t>
        </m:r>
      </m:oMath>
      <w:r>
        <w:t>.</w:t>
      </w:r>
      <w:r w:rsidR="001B7286">
        <w:t xml:space="preserve"> </w:t>
      </w:r>
    </w:p>
    <w:p w14:paraId="321824DE" w14:textId="20B353CA" w:rsidR="001B7286" w:rsidRDefault="001B7286" w:rsidP="004A75D1">
      <w:pPr>
        <w:ind w:firstLine="0"/>
      </w:pPr>
      <w:r>
        <w:t xml:space="preserve">Notice that finding a factorization that doesn’t comply with the definition </w:t>
      </w:r>
      <w:r>
        <w:rPr>
          <w:u w:val="single"/>
        </w:rPr>
        <w:t>is not proof enough</w:t>
      </w:r>
      <w:r>
        <w:t xml:space="preserve"> to rule out a number as a valid multiple. Ex.: </w:t>
      </w:r>
      <w:r>
        <w:t>With factors: 3, 4 and 8.</w:t>
      </w:r>
      <w:r>
        <w:t xml:space="preserve"> </w:t>
      </w:r>
      <m:oMath>
        <m:r>
          <w:rPr>
            <w:rFonts w:ascii="Cambria Math" w:hAnsi="Cambria Math"/>
          </w:rPr>
          <m:t>16</m:t>
        </m:r>
      </m:oMath>
      <w:r>
        <w:t xml:space="preserve"> is a valid multiple given it can be factored as </w:t>
      </w:r>
      <m:oMath>
        <m:r>
          <w:rPr>
            <w:rFonts w:ascii="Cambria Math" w:hAnsi="Cambria Math"/>
          </w:rPr>
          <m:t>16=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even when </w:t>
      </w:r>
      <w:r>
        <w:t xml:space="preserve">could </w:t>
      </w:r>
      <w:r>
        <w:t xml:space="preserve">be factored as </w:t>
      </w:r>
      <m:oMath>
        <m:r>
          <w:rPr>
            <w:rFonts w:ascii="Cambria Math" w:hAnsi="Cambria Math"/>
          </w:rPr>
          <m:t>16=8*2</m:t>
        </m:r>
      </m:oMath>
      <w:r>
        <w:t>.</w:t>
      </w:r>
    </w:p>
    <w:p w14:paraId="3A9EB4FD" w14:textId="1BF0D6CC" w:rsidR="001B7286" w:rsidRDefault="007413C2" w:rsidP="004A75D1">
      <w:pPr>
        <w:ind w:firstLine="0"/>
      </w:pPr>
      <w:r w:rsidRPr="007413C2">
        <w:drawing>
          <wp:anchor distT="0" distB="0" distL="114300" distR="114300" simplePos="0" relativeHeight="251658240" behindDoc="0" locked="0" layoutInCell="1" allowOverlap="1" wp14:anchorId="58347D37" wp14:editId="016D0B88">
            <wp:simplePos x="0" y="0"/>
            <wp:positionH relativeFrom="margin">
              <wp:align>right</wp:align>
            </wp:positionH>
            <wp:positionV relativeFrom="page">
              <wp:posOffset>4914900</wp:posOffset>
            </wp:positionV>
            <wp:extent cx="3398520" cy="3566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286">
        <w:t>The outlined solution strategy is:</w:t>
      </w:r>
    </w:p>
    <w:p w14:paraId="6BFDEE27" w14:textId="1B1A41B1" w:rsidR="001B7286" w:rsidRDefault="001B7286" w:rsidP="007413C2">
      <w:pPr>
        <w:pStyle w:val="ListParagraph"/>
        <w:numPr>
          <w:ilvl w:val="0"/>
          <w:numId w:val="27"/>
        </w:numPr>
        <w:spacing w:line="360" w:lineRule="auto"/>
      </w:pPr>
      <w:r>
        <w:t xml:space="preserve">The first valid multiple is always </w:t>
      </w:r>
      <m:oMath>
        <m:r>
          <w:rPr>
            <w:rFonts w:ascii="Cambria Math" w:hAnsi="Cambria Math"/>
          </w:rPr>
          <m:t>1</m:t>
        </m:r>
      </m:oMath>
      <w:r>
        <w:t>, by definition.</w:t>
      </w:r>
    </w:p>
    <w:p w14:paraId="7FC3FE69" w14:textId="5956F280" w:rsidR="001B7286" w:rsidRDefault="001B7286" w:rsidP="007413C2">
      <w:pPr>
        <w:pStyle w:val="ListParagraph"/>
        <w:numPr>
          <w:ilvl w:val="0"/>
          <w:numId w:val="27"/>
        </w:numPr>
        <w:spacing w:line="360" w:lineRule="auto"/>
      </w:pPr>
      <w:r>
        <w:t>Every provided number (hereon referred to a</w:t>
      </w:r>
      <w:r w:rsidR="00E3556F">
        <w:t xml:space="preserve">s </w:t>
      </w:r>
      <w:r w:rsidR="00E3556F" w:rsidRPr="00E3556F">
        <w:rPr>
          <w:rStyle w:val="Emphasis"/>
        </w:rPr>
        <w:t>factors</w:t>
      </w:r>
      <w:r>
        <w:t xml:space="preserve">), </w:t>
      </w:r>
      <w:r w:rsidR="00E3556F">
        <w:t xml:space="preserve">is </w:t>
      </w:r>
      <w:r w:rsidR="00E3556F" w:rsidRPr="00E3556F">
        <w:rPr>
          <w:rStyle w:val="Emphasis"/>
        </w:rPr>
        <w:t>always</w:t>
      </w:r>
      <w:r w:rsidR="00E3556F">
        <w:t xml:space="preserve"> a valid multiple.</w:t>
      </w:r>
    </w:p>
    <w:p w14:paraId="77A1F21C" w14:textId="5D7B7ACE" w:rsidR="007413C2" w:rsidRDefault="007413C2" w:rsidP="007413C2">
      <w:pPr>
        <w:pStyle w:val="ListParagraph"/>
        <w:numPr>
          <w:ilvl w:val="0"/>
          <w:numId w:val="27"/>
        </w:numPr>
        <w:spacing w:line="360" w:lineRule="auto"/>
      </w:pPr>
      <w:r>
        <w:t>I</w:t>
      </w:r>
      <w:r>
        <w:t xml:space="preserve">f </w:t>
      </w:r>
      <m:oMath>
        <m:r>
          <w:rPr>
            <w:rFonts w:ascii="Cambria Math" w:hAnsi="Cambria Math"/>
          </w:rPr>
          <m:t>m</m:t>
        </m:r>
      </m:oMath>
      <w:r>
        <w:t xml:space="preserve"> is a valid </w:t>
      </w:r>
      <w:r>
        <w:t>multiple,</w:t>
      </w:r>
      <w:r>
        <w:t xml:space="preserve">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m</m:t>
        </m:r>
      </m:oMath>
      <w:r>
        <w:t xml:space="preserve"> is also a valid multiple</w:t>
      </w:r>
      <w:r>
        <w:t>.</w:t>
      </w:r>
    </w:p>
    <w:p w14:paraId="62A57E3C" w14:textId="10E0EC89" w:rsidR="007413C2" w:rsidRDefault="00E3556F" w:rsidP="007413C2">
      <w:pPr>
        <w:pStyle w:val="ListParagraph"/>
        <w:numPr>
          <w:ilvl w:val="0"/>
          <w:numId w:val="27"/>
        </w:numPr>
        <w:spacing w:line="360" w:lineRule="auto"/>
      </w:pPr>
      <w:r>
        <w:t xml:space="preserve">To determine the next multiple into the list, we take the smallest (not already computed) product between each </w:t>
      </w:r>
      <m:oMath>
        <m:r>
          <w:rPr>
            <w:rFonts w:ascii="Cambria Math" w:hAnsi="Cambria Math"/>
          </w:rPr>
          <m:t>factor</m:t>
        </m:r>
      </m:oMath>
      <w:r>
        <w:t xml:space="preserve"> and an existing multiple in the list, starting by 1.</w:t>
      </w:r>
    </w:p>
    <w:p w14:paraId="146CBF73" w14:textId="1A3AC76D" w:rsidR="007413C2" w:rsidRDefault="007413C2" w:rsidP="007413C2">
      <w:pPr>
        <w:pStyle w:val="ListParagraph"/>
        <w:numPr>
          <w:ilvl w:val="0"/>
          <w:numId w:val="27"/>
        </w:numPr>
        <w:spacing w:line="360" w:lineRule="auto"/>
      </w:pPr>
      <w:r>
        <w:t>We stop when the list is filled by the same number of elements as the requested position.</w:t>
      </w:r>
    </w:p>
    <w:p w14:paraId="1FDEEFC1" w14:textId="293B118A" w:rsidR="007413C2" w:rsidRDefault="007413C2" w:rsidP="007413C2">
      <w:pPr>
        <w:pStyle w:val="ListParagraph"/>
        <w:numPr>
          <w:ilvl w:val="0"/>
          <w:numId w:val="27"/>
        </w:numPr>
        <w:spacing w:line="360" w:lineRule="auto"/>
      </w:pPr>
      <w:r>
        <w:t>The last element of the list is the desired multiple.</w:t>
      </w:r>
    </w:p>
    <w:p w14:paraId="349051AD" w14:textId="7B0775BF" w:rsidR="00E3556F" w:rsidRDefault="00E3556F" w:rsidP="007413C2">
      <w:pPr>
        <w:spacing w:line="276" w:lineRule="auto"/>
        <w:ind w:firstLine="0"/>
      </w:pPr>
    </w:p>
    <w:p w14:paraId="03D26C16" w14:textId="5F06ECCA" w:rsidR="00812BB2" w:rsidRDefault="003C79A5" w:rsidP="004A75D1">
      <w:pPr>
        <w:ind w:firstLine="0"/>
      </w:pPr>
      <w:r>
        <w:t xml:space="preserve">To implement </w:t>
      </w:r>
      <w:r w:rsidR="00D47061">
        <w:t xml:space="preserve">the </w:t>
      </w:r>
      <w:r w:rsidR="007413C2">
        <w:t>strategy</w:t>
      </w:r>
      <w:r>
        <w:t xml:space="preserve">, we keep an internal state for each factor </w:t>
      </w:r>
      <w:r w:rsidR="007413C2">
        <w:t>that s</w:t>
      </w:r>
      <w:r w:rsidR="00812BB2">
        <w:t xml:space="preserve">tores a reference to </w:t>
      </w:r>
      <w:r>
        <w:t xml:space="preserve">the next already </w:t>
      </w:r>
      <w:r w:rsidR="00812BB2">
        <w:t xml:space="preserve">determined </w:t>
      </w:r>
      <w:r>
        <w:t>multiple</w:t>
      </w:r>
      <w:r w:rsidR="00812BB2">
        <w:t xml:space="preserve"> and multiplies its values by the factor.</w:t>
      </w:r>
    </w:p>
    <w:p w14:paraId="27B6DF45" w14:textId="22FDDA56" w:rsidR="007413C2" w:rsidRDefault="007413C2" w:rsidP="007413C2">
      <w:pPr>
        <w:ind w:firstLine="0"/>
        <w:jc w:val="center"/>
      </w:pPr>
      <w:r w:rsidRPr="007413C2">
        <w:drawing>
          <wp:inline distT="0" distB="0" distL="0" distR="0" wp14:anchorId="7FADE317" wp14:editId="33DFF779">
            <wp:extent cx="3840480" cy="236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790A" w14:textId="628971FC" w:rsidR="00617B8D" w:rsidRDefault="007413C2" w:rsidP="004A75D1">
      <w:pPr>
        <w:ind w:firstLine="0"/>
      </w:pPr>
      <m:oMath>
        <m:r>
          <w:rPr>
            <w:rFonts w:ascii="Cambria Math" w:hAnsi="Cambria Math"/>
          </w:rPr>
          <w:lastRenderedPageBreak/>
          <m:t>1</m:t>
        </m:r>
      </m:oMath>
      <w:r>
        <w:t xml:space="preserve"> is always the first valid multiple, so the initial status of every factor is</w:t>
      </w:r>
      <w:r w:rsidR="00617B8D">
        <w:t>:</w:t>
      </w:r>
    </w:p>
    <w:p w14:paraId="4DE6CC54" w14:textId="6B9A3EAC" w:rsidR="00617B8D" w:rsidRDefault="00617B8D" w:rsidP="00617B8D">
      <w:pPr>
        <w:ind w:firstLine="0"/>
        <w:jc w:val="center"/>
      </w:pPr>
      <w:r w:rsidRPr="00617B8D">
        <w:drawing>
          <wp:inline distT="0" distB="0" distL="0" distR="0" wp14:anchorId="17633CA8" wp14:editId="551AA95C">
            <wp:extent cx="2972058" cy="25910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DC19" w14:textId="10CD0860" w:rsidR="00D47061" w:rsidRDefault="00D47061" w:rsidP="00D47061">
      <w:pPr>
        <w:ind w:firstLine="0"/>
      </w:pPr>
      <w:r>
        <w:t xml:space="preserve">For every iteration, </w:t>
      </w:r>
      <w:r w:rsidRPr="00812BB2">
        <w:t xml:space="preserve">the next </w:t>
      </w:r>
      <w:r>
        <w:t>multiple in</w:t>
      </w:r>
      <w:r w:rsidR="00617B8D">
        <w:t>to</w:t>
      </w:r>
      <w:r>
        <w:t xml:space="preserve"> the list </w:t>
      </w:r>
      <w:r w:rsidR="00617B8D">
        <w:t xml:space="preserve">will be </w:t>
      </w:r>
      <w:r>
        <w:t>the smalle</w:t>
      </w:r>
      <w:r w:rsidR="00617B8D">
        <w:t>st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.NextValue</m:t>
        </m:r>
      </m:oMath>
      <w:r w:rsidR="00617B8D">
        <w:t xml:space="preserve"> among all the </w:t>
      </w:r>
      <m:oMath>
        <m:r>
          <w:rPr>
            <w:rFonts w:ascii="Cambria Math" w:hAnsi="Cambria Math"/>
          </w:rPr>
          <m:t>factors</m:t>
        </m:r>
      </m:oMath>
      <w:r w:rsidR="00617B8D">
        <w:t xml:space="preserve"> that hasn’t been added into the list yet</w:t>
      </w:r>
      <w:r>
        <w:t>.</w:t>
      </w:r>
      <w:r w:rsidR="00617B8D">
        <w:t xml:space="preserve"> Ex.: We could have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5</m:t>
        </m:r>
      </m:oMath>
      <w:r w:rsidR="00617B8D">
        <w:t xml:space="preserve"> and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2</m:t>
        </m:r>
      </m:oMath>
      <w:r w:rsidR="00617B8D">
        <w:t xml:space="preserve"> if both, </w:t>
      </w:r>
      <m:oMath>
        <m:r>
          <w:rPr>
            <w:rFonts w:ascii="Cambria Math" w:hAnsi="Cambria Math"/>
          </w:rPr>
          <m:t>2, 5</m:t>
        </m:r>
      </m:oMath>
      <w:r w:rsidR="00617B8D">
        <w:t xml:space="preserve"> are </w:t>
      </w:r>
      <m:oMath>
        <m:r>
          <w:rPr>
            <w:rFonts w:ascii="Cambria Math" w:hAnsi="Cambria Math"/>
          </w:rPr>
          <m:t>factors</m:t>
        </m:r>
      </m:oMath>
      <w:r w:rsidR="00617B8D">
        <w:t>.</w:t>
      </w:r>
    </w:p>
    <w:p w14:paraId="3AC68371" w14:textId="5ED998B9" w:rsidR="00812BB2" w:rsidRDefault="00812BB2" w:rsidP="004A75D1">
      <w:pPr>
        <w:ind w:firstLine="0"/>
      </w:pPr>
      <w:r>
        <w:t>After a new multiple has been determine</w:t>
      </w:r>
      <w:r w:rsidR="00617B8D">
        <w:t>d</w:t>
      </w:r>
      <w:r>
        <w:t xml:space="preserve">, the </w:t>
      </w:r>
      <m:oMath>
        <m:r>
          <w:rPr>
            <w:rFonts w:ascii="Cambria Math" w:hAnsi="Cambria Math"/>
          </w:rPr>
          <m:t>NextIndex</m:t>
        </m:r>
      </m:oMath>
      <w:r>
        <w:t xml:space="preserve"> of the chosen factor</w:t>
      </w:r>
      <w:r w:rsidR="00617B8D">
        <w:t xml:space="preserve"> is updated to point to the next multiple in the list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.NextIndex+1</m:t>
            </m:r>
          </m:e>
        </m:d>
      </m:oMath>
    </w:p>
    <w:p w14:paraId="25340F70" w14:textId="0452612C" w:rsidR="00D47061" w:rsidRDefault="00812BB2" w:rsidP="004A75D1">
      <w:pPr>
        <w:ind w:firstLine="0"/>
      </w:pPr>
      <w:r>
        <w:t>When</w:t>
      </w:r>
      <w:r w:rsidR="00D47061">
        <w:t xml:space="preserve"> </w:t>
      </w:r>
      <m:oMath>
        <m:r>
          <w:rPr>
            <w:rFonts w:ascii="Cambria Math" w:hAnsi="Cambria Math"/>
          </w:rPr>
          <m:t>Multiples.Lenght=Position</m:t>
        </m:r>
      </m:oMath>
      <w:r>
        <w:t xml:space="preserve"> the value in </w:t>
      </w:r>
      <m:oMath>
        <m:r>
          <w:rPr>
            <w:rFonts w:ascii="Cambria Math" w:hAnsi="Cambria Math"/>
          </w:rPr>
          <m:t>Multiples[Position-1]</m:t>
        </m:r>
      </m:oMath>
      <w:r>
        <w:t xml:space="preserve"> is the desired result.</w:t>
      </w:r>
    </w:p>
    <w:p w14:paraId="676698CB" w14:textId="77777777" w:rsidR="00617B8D" w:rsidRDefault="00617B8D" w:rsidP="004A75D1">
      <w:pPr>
        <w:ind w:firstLine="0"/>
      </w:pPr>
    </w:p>
    <w:p w14:paraId="62D335D9" w14:textId="76355FB9" w:rsidR="00F62B3F" w:rsidRDefault="00F62B3F" w:rsidP="002A311D">
      <w:pPr>
        <w:pStyle w:val="Heading2"/>
      </w:pPr>
      <w:r>
        <w:t>Proof of Correctness:</w:t>
      </w:r>
    </w:p>
    <w:p w14:paraId="78A62A93" w14:textId="70E11853" w:rsidR="00F62B3F" w:rsidRDefault="00D47061" w:rsidP="00F62B3F">
      <w:pPr>
        <w:ind w:firstLine="0"/>
      </w:pPr>
      <w:r>
        <w:t xml:space="preserve">In order to </w:t>
      </w:r>
      <w:r w:rsidR="00617B8D">
        <w:t>prove</w:t>
      </w:r>
      <w:r>
        <w:t xml:space="preserve"> the solution, let’s first </w:t>
      </w:r>
      <w:r w:rsidR="00617B8D">
        <w:t xml:space="preserve">demonstrate </w:t>
      </w:r>
      <w:r>
        <w:t xml:space="preserve">the following 3 </w:t>
      </w:r>
      <w:r w:rsidR="00812BB2">
        <w:t>lemmas:</w:t>
      </w:r>
    </w:p>
    <w:p w14:paraId="4DD38A4A" w14:textId="7B35951C" w:rsidR="00812BB2" w:rsidRDefault="00EE2DAA" w:rsidP="002A311D">
      <w:pPr>
        <w:pStyle w:val="Heading3"/>
      </w:pPr>
      <w:r>
        <w:t>Lemma #1: “</w:t>
      </w:r>
      <w:r w:rsidR="00D47061">
        <w:t>Every element in the list of Multiples is a valid multiple</w:t>
      </w:r>
      <w:r>
        <w:t>”</w:t>
      </w:r>
    </w:p>
    <w:p w14:paraId="6E0D45FB" w14:textId="1357BC5F" w:rsidR="00617B8D" w:rsidRDefault="00617B8D" w:rsidP="00617B8D">
      <w:pPr>
        <w:ind w:left="720" w:firstLine="0"/>
      </w:pPr>
      <w:r>
        <w:t xml:space="preserve">Note that a </w:t>
      </w:r>
      <w:r w:rsidR="00826796">
        <w:t>number</w:t>
      </w:r>
      <w:r>
        <w:t xml:space="preserve"> </w:t>
      </w:r>
      <w:r>
        <w:rPr>
          <w:u w:val="single"/>
        </w:rPr>
        <w:t>only</w:t>
      </w:r>
      <w:r>
        <w:t xml:space="preserve"> gets into the list if it can be expressed in the form</w:t>
      </w:r>
      <w:r w:rsidR="00826796">
        <w:t xml:space="preserve"> of</w:t>
      </w:r>
      <w:r>
        <w:t xml:space="preserve">: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one of the provided factors and </w:t>
      </w:r>
      <m:oMath>
        <m:r>
          <w:rPr>
            <w:rFonts w:ascii="Cambria Math" w:hAnsi="Cambria Math"/>
          </w:rPr>
          <m:t>m'</m:t>
        </m:r>
      </m:oMath>
      <w:r>
        <w:t xml:space="preserve"> is a valid multiple.</w:t>
      </w:r>
    </w:p>
    <w:p w14:paraId="1E396419" w14:textId="258C3139" w:rsidR="00852E7B" w:rsidRDefault="00852E7B" w:rsidP="00826796">
      <w:pPr>
        <w:spacing w:line="360" w:lineRule="auto"/>
        <w:ind w:left="720" w:firstLine="0"/>
      </w:pPr>
      <w:r>
        <w:t>We can pro</w:t>
      </w:r>
      <w:r w:rsidR="00826796">
        <w:t>ve</w:t>
      </w:r>
      <w:r>
        <w:t xml:space="preserve"> this</w:t>
      </w:r>
      <w:r w:rsidR="00826796">
        <w:t xml:space="preserve"> </w:t>
      </w:r>
      <w:r>
        <w:t>lemma</w:t>
      </w:r>
      <w:r w:rsidR="00826796">
        <w:t xml:space="preserve"> by proving </w:t>
      </w:r>
      <m:oMath>
        <m:r>
          <w:rPr>
            <w:rFonts w:ascii="Cambria Math" w:hAnsi="Cambria Math"/>
          </w:rPr>
          <m:t>m</m:t>
        </m:r>
      </m:oMath>
      <w:r w:rsidR="00826796">
        <w:t xml:space="preserve"> is also a valid multiple, </w:t>
      </w:r>
      <w:r w:rsidR="00D47061">
        <w:t xml:space="preserve">using </w:t>
      </w:r>
      <w:r>
        <w:t>the Principle of Mathematic</w:t>
      </w:r>
      <w:r w:rsidR="00826796">
        <w:t>al</w:t>
      </w:r>
      <w:r>
        <w:t xml:space="preserve"> Induction</w:t>
      </w:r>
      <w:r w:rsidR="00D47061">
        <w:t>:</w:t>
      </w:r>
      <w:r>
        <w:t xml:space="preserve"> </w:t>
      </w:r>
    </w:p>
    <w:p w14:paraId="363D12B4" w14:textId="1174B1D7" w:rsidR="007118A6" w:rsidRDefault="007118A6" w:rsidP="00617B8D">
      <w:pPr>
        <w:pStyle w:val="ListParagraph"/>
        <w:numPr>
          <w:ilvl w:val="0"/>
          <w:numId w:val="21"/>
        </w:numPr>
        <w:spacing w:line="360" w:lineRule="auto"/>
        <w:ind w:left="1080"/>
      </w:pPr>
      <w:r>
        <w:t>T</w:t>
      </w:r>
      <w:r w:rsidR="00852E7B">
        <w:t>he 1</w:t>
      </w:r>
      <w:r w:rsidR="00852E7B" w:rsidRPr="007118A6">
        <w:rPr>
          <w:vertAlign w:val="superscript"/>
        </w:rPr>
        <w:t>st</w:t>
      </w:r>
      <w:r w:rsidR="00852E7B">
        <w:t xml:space="preserve"> </w:t>
      </w:r>
      <w:r w:rsidR="00826796">
        <w:t xml:space="preserve">element of the list </w:t>
      </w:r>
      <w:r w:rsidR="00852E7B">
        <w:t>(</w:t>
      </w:r>
      <m:oMath>
        <m:r>
          <w:rPr>
            <w:rFonts w:ascii="Cambria Math" w:hAnsi="Cambria Math"/>
          </w:rPr>
          <m:t>1</m:t>
        </m:r>
      </m:oMath>
      <w:r w:rsidR="00852E7B">
        <w:t xml:space="preserve">) is </w:t>
      </w:r>
      <w:r w:rsidR="00D47061">
        <w:t xml:space="preserve">a </w:t>
      </w:r>
      <w:r w:rsidR="00852E7B">
        <w:t xml:space="preserve">valid </w:t>
      </w:r>
      <w:r w:rsidR="00D47061">
        <w:t xml:space="preserve">multiple, </w:t>
      </w:r>
      <w:r w:rsidR="00852E7B">
        <w:t xml:space="preserve">following the problem definition. </w:t>
      </w:r>
    </w:p>
    <w:p w14:paraId="1347C50E" w14:textId="40E4DC75" w:rsidR="00826796" w:rsidRDefault="007118A6" w:rsidP="00617B8D">
      <w:pPr>
        <w:pStyle w:val="ListParagraph"/>
        <w:numPr>
          <w:ilvl w:val="0"/>
          <w:numId w:val="21"/>
        </w:numPr>
        <w:spacing w:line="360" w:lineRule="auto"/>
        <w:ind w:left="1080"/>
      </w:pPr>
      <w:r>
        <w:t>W</w:t>
      </w:r>
      <w:r w:rsidR="00852E7B">
        <w:t xml:space="preserve">e have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26796">
        <w:t xml:space="preserve"> with </w:t>
      </w:r>
      <m:oMath>
        <m:r>
          <w:rPr>
            <w:rFonts w:ascii="Cambria Math" w:hAnsi="Cambria Math"/>
          </w:rPr>
          <m:t>k&lt;j</m:t>
        </m:r>
      </m:oMath>
      <w:r w:rsidR="0082679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26796">
        <w:t xml:space="preserve">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&gt;1</m:t>
        </m:r>
      </m:oMath>
    </w:p>
    <w:p w14:paraId="0F4F9591" w14:textId="77F5BAB8" w:rsidR="00852E7B" w:rsidRDefault="00826796" w:rsidP="00617B8D">
      <w:pPr>
        <w:pStyle w:val="ListParagraph"/>
        <w:numPr>
          <w:ilvl w:val="0"/>
          <w:numId w:val="21"/>
        </w:numPr>
        <w:spacing w:line="360" w:lineRule="auto"/>
        <w:ind w:left="1080"/>
      </w:pPr>
      <w:r>
        <w:t>A</w:t>
      </w:r>
      <w:r w:rsidR="00852E7B">
        <w:t xml:space="preserve">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52E7B">
        <w:t xml:space="preserve"> is a valid multiple</w:t>
      </w:r>
      <w:r>
        <w:t xml:space="preserve">, there’s a way to compose it as: </w:t>
      </w:r>
      <w:r w:rsidR="00120B3F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×…</m:t>
        </m:r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bSup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bSup>
      </m:oMath>
      <w:r>
        <w:t xml:space="preserve">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t>,</w:t>
      </w:r>
      <w:r w:rsidR="00120B3F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×…×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×…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bSup>
      </m:oMath>
      <w:r>
        <w:t xml:space="preserve"> which </w:t>
      </w:r>
      <w:r w:rsidRPr="00826796">
        <w:rPr>
          <w:u w:val="single"/>
        </w:rPr>
        <w:t>is also a valid multiple</w:t>
      </w:r>
      <w:r>
        <w:t>.</w:t>
      </w:r>
    </w:p>
    <w:p w14:paraId="2EDEE937" w14:textId="77777777" w:rsidR="00C04D55" w:rsidRDefault="00C04D55" w:rsidP="00C04D55">
      <w:pPr>
        <w:spacing w:line="276" w:lineRule="auto"/>
      </w:pPr>
    </w:p>
    <w:p w14:paraId="6E1B972B" w14:textId="27E24BF3" w:rsidR="00812BB2" w:rsidRDefault="00EE2DAA" w:rsidP="002A311D">
      <w:pPr>
        <w:pStyle w:val="Heading3"/>
      </w:pPr>
      <w:r>
        <w:t>Lemma #2: “</w:t>
      </w:r>
      <w:r w:rsidR="00D47061">
        <w:t>Every valid multiple, is contained in the list of Multiples</w:t>
      </w:r>
      <w:r>
        <w:t>”</w:t>
      </w:r>
    </w:p>
    <w:p w14:paraId="2F886F09" w14:textId="257255A7" w:rsidR="00826796" w:rsidRPr="00826796" w:rsidRDefault="00826796" w:rsidP="00826796">
      <w:pPr>
        <w:ind w:left="720" w:firstLine="0"/>
        <w:jc w:val="both"/>
      </w:pPr>
      <w:r>
        <w:t xml:space="preserve">Note that a number </w:t>
      </w:r>
      <w:r>
        <w:rPr>
          <w:u w:val="single"/>
        </w:rPr>
        <w:t>only</w:t>
      </w:r>
      <w:r>
        <w:t xml:space="preserve"> gets into the list if it can be expressed in the form of: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one of the provided factors and </w:t>
      </w:r>
      <m:oMath>
        <m:r>
          <w:rPr>
            <w:rFonts w:ascii="Cambria Math" w:hAnsi="Cambria Math"/>
          </w:rPr>
          <m:t>m'</m:t>
        </m:r>
      </m:oMath>
      <w:r>
        <w:t xml:space="preserve"> </w:t>
      </w:r>
      <w:r>
        <w:t xml:space="preserve">is </w:t>
      </w:r>
      <w:r w:rsidRPr="00826796">
        <w:rPr>
          <w:u w:val="single"/>
        </w:rPr>
        <w:t>already</w:t>
      </w:r>
      <w:r>
        <w:t xml:space="preserve"> in the list</w:t>
      </w:r>
      <w:r>
        <w:t>.</w:t>
      </w:r>
    </w:p>
    <w:p w14:paraId="1FB39BB1" w14:textId="7818F75D" w:rsidR="007118A6" w:rsidRDefault="00852E7B" w:rsidP="002A311D">
      <w:pPr>
        <w:ind w:left="720" w:firstLine="0"/>
      </w:pPr>
      <w:r>
        <w:t>We can pro</w:t>
      </w:r>
      <w:r w:rsidR="00826796">
        <w:t>ve</w:t>
      </w:r>
      <w:r>
        <w:t xml:space="preserve"> this lemma</w:t>
      </w:r>
      <w:r w:rsidR="00826796">
        <w:t xml:space="preserve"> by proving every possible multiple can be generated following that formula and starting with only </w:t>
      </w:r>
      <m:oMath>
        <m:r>
          <w:rPr>
            <w:rFonts w:ascii="Cambria Math" w:hAnsi="Cambria Math"/>
          </w:rPr>
          <m:t>1</m:t>
        </m:r>
      </m:oMath>
      <w:r w:rsidR="00826796">
        <w:t>. We do this by</w:t>
      </w:r>
      <w:r>
        <w:t xml:space="preserve"> using “</w:t>
      </w:r>
      <w:proofErr w:type="spellStart"/>
      <w:r w:rsidRPr="00852E7B">
        <w:t>Reductio</w:t>
      </w:r>
      <w:proofErr w:type="spellEnd"/>
      <w:r w:rsidRPr="00852E7B">
        <w:t xml:space="preserve"> ad absurdum</w:t>
      </w:r>
      <w:r>
        <w:t>”</w:t>
      </w:r>
      <w:r w:rsidR="00D47061">
        <w:t>:</w:t>
      </w:r>
    </w:p>
    <w:p w14:paraId="6140C3A1" w14:textId="291FA392" w:rsidR="00D47061" w:rsidRDefault="00D47061" w:rsidP="00617B8D">
      <w:pPr>
        <w:pStyle w:val="ListParagraph"/>
        <w:numPr>
          <w:ilvl w:val="0"/>
          <w:numId w:val="20"/>
        </w:numPr>
        <w:spacing w:line="360" w:lineRule="auto"/>
        <w:ind w:left="1080"/>
      </w:pPr>
      <w:r>
        <w:t xml:space="preserve">Let’s take </w:t>
      </w:r>
      <m:oMath>
        <m:r>
          <w:rPr>
            <w:rFonts w:ascii="Cambria Math" w:hAnsi="Cambria Math"/>
          </w:rPr>
          <m:t>M</m:t>
        </m:r>
      </m:oMath>
      <w:r w:rsidR="00120B3F">
        <w:t xml:space="preserve"> as the smallest </w:t>
      </w:r>
      <w:r>
        <w:t xml:space="preserve">valid multiple of </w:t>
      </w:r>
      <m:oMath>
        <m:r>
          <w:rPr>
            <w:rFonts w:ascii="Cambria Math" w:hAnsi="Cambria Math"/>
          </w:rPr>
          <m:t>Factors</m:t>
        </m:r>
      </m:oMath>
      <w:r>
        <w:t xml:space="preserve"> not included in </w:t>
      </w:r>
      <m:oMath>
        <m:r>
          <w:rPr>
            <w:rFonts w:ascii="Cambria Math" w:hAnsi="Cambria Math"/>
          </w:rPr>
          <m:t>Multiples</m:t>
        </m:r>
      </m:oMath>
      <w:r>
        <w:t>.</w:t>
      </w:r>
    </w:p>
    <w:p w14:paraId="108C1E57" w14:textId="7ABF9BEB" w:rsidR="007118A6" w:rsidRDefault="007118A6" w:rsidP="00617B8D">
      <w:pPr>
        <w:pStyle w:val="ListParagraph"/>
        <w:numPr>
          <w:ilvl w:val="0"/>
          <w:numId w:val="20"/>
        </w:numPr>
        <w:spacing w:line="360" w:lineRule="auto"/>
        <w:ind w:left="1080"/>
      </w:pPr>
      <w:r>
        <w:t xml:space="preserve">We know that </w:t>
      </w:r>
      <m:oMath>
        <m:r>
          <w:rPr>
            <w:rFonts w:ascii="Cambria Math" w:hAnsi="Cambria Math"/>
          </w:rPr>
          <m:t>M∉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∪Factors</m:t>
        </m:r>
      </m:oMath>
      <w:r>
        <w:t xml:space="preserve"> otherwise it would belong to </w:t>
      </w:r>
      <m:oMath>
        <m:r>
          <w:rPr>
            <w:rFonts w:ascii="Cambria Math" w:hAnsi="Cambria Math"/>
          </w:rPr>
          <m:t>Multiples</m:t>
        </m:r>
      </m:oMath>
      <w:r>
        <w:t>.</w:t>
      </w:r>
    </w:p>
    <w:p w14:paraId="6A215719" w14:textId="3DE337D6" w:rsidR="00120B3F" w:rsidRDefault="00120B3F" w:rsidP="0018012B">
      <w:pPr>
        <w:pStyle w:val="ListParagraph"/>
        <w:numPr>
          <w:ilvl w:val="1"/>
          <w:numId w:val="20"/>
        </w:numPr>
        <w:spacing w:line="360" w:lineRule="auto"/>
      </w:pPr>
      <w:r>
        <w:t xml:space="preserve">The first value of </w:t>
      </w:r>
      <m:oMath>
        <m:r>
          <w:rPr>
            <w:rFonts w:ascii="Cambria Math" w:hAnsi="Cambria Math"/>
          </w:rPr>
          <m:t>Multiples</m:t>
        </m:r>
      </m:oMath>
      <w:r>
        <w:t xml:space="preserve"> is always </w:t>
      </w:r>
      <m:oMath>
        <m:r>
          <w:rPr>
            <w:rFonts w:ascii="Cambria Math" w:hAnsi="Cambria Math"/>
          </w:rPr>
          <m:t>1</m:t>
        </m:r>
      </m:oMath>
      <w:r>
        <w:t>.</w:t>
      </w:r>
    </w:p>
    <w:p w14:paraId="105CF537" w14:textId="357C0712" w:rsidR="0018012B" w:rsidRDefault="0018012B" w:rsidP="0018012B">
      <w:pPr>
        <w:pStyle w:val="ListParagraph"/>
        <w:numPr>
          <w:ilvl w:val="1"/>
          <w:numId w:val="20"/>
        </w:numPr>
        <w:spacing w:line="360" w:lineRule="auto"/>
      </w:pPr>
      <w:r>
        <w:t xml:space="preserve">The first state of each factor is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 xml:space="preserve"> NextIndex= 0,  NextValue=Factor×Multiples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=Factor</m:t>
        </m:r>
        <m:r>
          <w:rPr>
            <w:rFonts w:ascii="Cambria Math" w:hAnsi="Cambria Math"/>
          </w:rPr>
          <m:t>}</m:t>
        </m:r>
      </m:oMath>
    </w:p>
    <w:p w14:paraId="6E3269EF" w14:textId="106AA223" w:rsidR="0018012B" w:rsidRDefault="0018012B" w:rsidP="0018012B">
      <w:pPr>
        <w:pStyle w:val="ListParagraph"/>
        <w:numPr>
          <w:ilvl w:val="1"/>
          <w:numId w:val="20"/>
        </w:numPr>
        <w:spacing w:line="360" w:lineRule="auto"/>
      </w:pPr>
      <w:r>
        <w:t xml:space="preserve">Every time a value gets added into the list, the </w:t>
      </w:r>
      <m:oMath>
        <m:r>
          <w:rPr>
            <w:rFonts w:ascii="Cambria Math" w:hAnsi="Cambria Math"/>
          </w:rPr>
          <m:t>NextIndex</m:t>
        </m:r>
      </m:oMath>
      <w:r>
        <w:t xml:space="preserve"> of its factor gets increased by one.</w:t>
      </w:r>
    </w:p>
    <w:p w14:paraId="65DAC0E0" w14:textId="382CC9B2" w:rsidR="0018012B" w:rsidRDefault="0018012B" w:rsidP="0018012B">
      <w:pPr>
        <w:pStyle w:val="ListParagraph"/>
        <w:numPr>
          <w:ilvl w:val="1"/>
          <w:numId w:val="20"/>
        </w:numPr>
        <w:spacing w:line="360" w:lineRule="auto"/>
      </w:pPr>
      <w:r>
        <w:t xml:space="preserve">Following the previous point and the fact that </w:t>
      </w:r>
      <m:oMath>
        <m:r>
          <w:rPr>
            <w:rFonts w:ascii="Cambria Math" w:hAnsi="Cambria Math"/>
          </w:rPr>
          <m:t>Multiples</m:t>
        </m:r>
      </m:oMath>
      <w:r>
        <w:t xml:space="preserve"> is an ordered list, </w:t>
      </w:r>
      <m:oMath>
        <m:r>
          <w:rPr>
            <w:rFonts w:ascii="Cambria Math" w:hAnsi="Cambria Math"/>
          </w:rPr>
          <m:t>NextValue</m:t>
        </m:r>
      </m:oMath>
      <w:r>
        <w:t xml:space="preserve"> is a </w:t>
      </w:r>
      <w:r>
        <w:rPr>
          <w:rStyle w:val="Emphasis"/>
        </w:rPr>
        <w:t>strictly monoton</w:t>
      </w:r>
      <w:r w:rsidR="00512386">
        <w:rPr>
          <w:rStyle w:val="Emphasis"/>
        </w:rPr>
        <w:t>e</w:t>
      </w:r>
      <w:r>
        <w:rPr>
          <w:rStyle w:val="Emphasis"/>
        </w:rPr>
        <w:t xml:space="preserve"> increasing</w:t>
      </w:r>
      <w:r w:rsidRPr="0018012B">
        <w:t xml:space="preserve"> function</w:t>
      </w:r>
      <w:r>
        <w:t xml:space="preserve">, so eventually, </w:t>
      </w: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f∈Factors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.NextValue</m:t>
        </m:r>
      </m:oMath>
      <w:r>
        <w:t xml:space="preserve"> and</w:t>
      </w:r>
      <w:r w:rsidR="0051238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will be added into the list.</w:t>
      </w:r>
    </w:p>
    <w:p w14:paraId="0966FF4B" w14:textId="379BC1DD" w:rsidR="007118A6" w:rsidRDefault="007118A6" w:rsidP="00617B8D">
      <w:pPr>
        <w:pStyle w:val="ListParagraph"/>
        <w:numPr>
          <w:ilvl w:val="0"/>
          <w:numId w:val="20"/>
        </w:numPr>
        <w:spacing w:line="360" w:lineRule="auto"/>
        <w:ind w:left="1080"/>
      </w:pPr>
      <m:oMath>
        <m:r>
          <w:rPr>
            <w:rFonts w:ascii="Cambria Math" w:hAnsi="Cambria Math"/>
          </w:rPr>
          <m:t>M</m:t>
        </m:r>
      </m:oMath>
      <w:r>
        <w:t xml:space="preserve"> cannot be written as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∈Multiples</m:t>
        </m:r>
      </m:oMath>
      <w:r>
        <w:t xml:space="preserve">, otherwise it would belong to </w:t>
      </w:r>
      <m:oMath>
        <m:r>
          <w:rPr>
            <w:rFonts w:ascii="Cambria Math" w:hAnsi="Cambria Math"/>
          </w:rPr>
          <m:t>Multiples</m:t>
        </m:r>
      </m:oMath>
      <w:r w:rsidR="00512386">
        <w:t>:</w:t>
      </w:r>
    </w:p>
    <w:p w14:paraId="6D691DBD" w14:textId="7422F75F" w:rsidR="00512386" w:rsidRDefault="00512386" w:rsidP="00512386">
      <w:pPr>
        <w:pStyle w:val="ListParagraph"/>
        <w:numPr>
          <w:ilvl w:val="1"/>
          <w:numId w:val="20"/>
        </w:numPr>
        <w:spacing w:line="360" w:lineRule="auto"/>
      </w:pPr>
      <m:oMath>
        <m:r>
          <w:rPr>
            <w:rFonts w:ascii="Cambria Math" w:hAnsi="Cambria Math"/>
          </w:rPr>
          <m:t>M&gt;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&gt;1</m:t>
        </m:r>
      </m:oMath>
    </w:p>
    <w:p w14:paraId="7C78FE01" w14:textId="747834E2" w:rsidR="00512386" w:rsidRDefault="00512386" w:rsidP="00512386">
      <w:pPr>
        <w:pStyle w:val="ListParagraph"/>
        <w:numPr>
          <w:ilvl w:val="1"/>
          <w:numId w:val="20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.NextIndex</m:t>
        </m:r>
      </m:oMath>
      <w:r>
        <w:t xml:space="preserve"> traverses </w:t>
      </w:r>
      <m:oMath>
        <m:r>
          <w:rPr>
            <w:rFonts w:ascii="Cambria Math" w:hAnsi="Cambria Math"/>
          </w:rPr>
          <m:t>Multiples</m:t>
        </m:r>
      </m:oMath>
      <w:r>
        <w:t xml:space="preserve"> in increments of 1, starting at 0.</w:t>
      </w:r>
    </w:p>
    <w:p w14:paraId="4291B275" w14:textId="12BC60CA" w:rsidR="00512386" w:rsidRDefault="00512386" w:rsidP="00512386">
      <w:pPr>
        <w:pStyle w:val="ListParagraph"/>
        <w:numPr>
          <w:ilvl w:val="1"/>
          <w:numId w:val="20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.NextIndex</m:t>
        </m:r>
      </m:oMath>
      <w:r>
        <w:t xml:space="preserve"> will eventually become </w:t>
      </w:r>
      <m:oMath>
        <m:r>
          <w:rPr>
            <w:rFonts w:ascii="Cambria Math" w:hAnsi="Cambria Math"/>
          </w:rPr>
          <m:t>i</m:t>
        </m:r>
      </m:oMath>
      <w:r>
        <w:t xml:space="preserve">, meaning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.NextValue=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=M</m:t>
        </m:r>
      </m:oMath>
      <w:r>
        <w:t>.</w:t>
      </w:r>
    </w:p>
    <w:p w14:paraId="5FD9E525" w14:textId="42E08BD9" w:rsidR="00512386" w:rsidRDefault="00512386" w:rsidP="00512386">
      <w:pPr>
        <w:pStyle w:val="ListParagraph"/>
        <w:numPr>
          <w:ilvl w:val="1"/>
          <w:numId w:val="20"/>
        </w:numPr>
        <w:spacing w:line="360" w:lineRule="auto"/>
      </w:pPr>
      <w:r>
        <w:t xml:space="preserve">Given </w:t>
      </w:r>
      <m:oMath>
        <m:r>
          <w:rPr>
            <w:rFonts w:ascii="Cambria Math" w:hAnsi="Cambria Math"/>
          </w:rPr>
          <m:t>F.NextValue</m:t>
        </m:r>
      </m:oMath>
      <w:r>
        <w:t xml:space="preserve"> is a strictly </w:t>
      </w:r>
      <w:r w:rsidRPr="00512386">
        <w:rPr>
          <w:rStyle w:val="Emphasis"/>
        </w:rPr>
        <w:t>monotone increasing</w:t>
      </w:r>
      <w:r>
        <w:t xml:space="preserve"> function,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.NextValue</m:t>
        </m:r>
      </m:oMath>
      <w:r>
        <w:t xml:space="preserve"> will eventually be the smallest value not yet added into the list, resulting into the addition of </w:t>
      </w:r>
      <m:oMath>
        <m:r>
          <w:rPr>
            <w:rFonts w:ascii="Cambria Math" w:hAnsi="Cambria Math"/>
          </w:rPr>
          <m:t>M</m:t>
        </m:r>
      </m:oMath>
      <w:r>
        <w:t xml:space="preserve"> to the list of </w:t>
      </w:r>
      <m:oMath>
        <m:r>
          <w:rPr>
            <w:rFonts w:ascii="Cambria Math" w:hAnsi="Cambria Math"/>
          </w:rPr>
          <m:t>Multiples</m:t>
        </m:r>
      </m:oMath>
      <w:r>
        <w:t>.</w:t>
      </w:r>
    </w:p>
    <w:p w14:paraId="731D6A88" w14:textId="760E8ACB" w:rsidR="0018012B" w:rsidRDefault="00601DC1" w:rsidP="00617B8D">
      <w:pPr>
        <w:pStyle w:val="ListParagraph"/>
        <w:numPr>
          <w:ilvl w:val="0"/>
          <w:numId w:val="20"/>
        </w:numPr>
        <w:spacing w:line="360" w:lineRule="auto"/>
        <w:ind w:left="1080"/>
      </w:pPr>
      <w:r>
        <w:t xml:space="preserve">After </w:t>
      </w:r>
      <w:r w:rsidR="0018012B">
        <w:t>4</w:t>
      </w:r>
      <w:r>
        <w:t xml:space="preserve">. we know that </w:t>
      </w:r>
      <m:oMath>
        <m:r>
          <w:rPr>
            <w:rFonts w:ascii="Cambria Math" w:hAnsi="Cambria Math"/>
          </w:rPr>
          <m:t>M</m:t>
        </m:r>
      </m:oMath>
      <w:r>
        <w:t xml:space="preserve"> is composed of at least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∈Factors</m:t>
        </m:r>
      </m:oMath>
      <w:r w:rsidR="00120B3F">
        <w:t xml:space="preserve">, with possibly </w:t>
      </w:r>
      <m:oMath>
        <m:r>
          <w:rPr>
            <w:rFonts w:ascii="Cambria Math" w:hAnsi="Cambria Math"/>
          </w:rPr>
          <m:t>j=k</m:t>
        </m:r>
      </m:oMath>
      <w:r w:rsidR="0018012B">
        <w:t>:</w:t>
      </w:r>
    </w:p>
    <w:p w14:paraId="6991A4AB" w14:textId="6A391C9D" w:rsidR="000645C7" w:rsidRDefault="0018012B" w:rsidP="00537D6A">
      <w:pPr>
        <w:pStyle w:val="ListParagraph"/>
        <w:numPr>
          <w:ilvl w:val="0"/>
          <w:numId w:val="20"/>
        </w:numPr>
        <w:spacing w:line="360" w:lineRule="auto"/>
        <w:ind w:left="1080"/>
      </w:pPr>
      <w:r>
        <w:t xml:space="preserve">We can then </w:t>
      </w:r>
      <w:r w:rsidR="00120B3F">
        <w:t xml:space="preserve">write </w:t>
      </w:r>
      <w:r>
        <w:t xml:space="preserve">say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sup>
            </m:sSubSup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×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…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bSup>
          </m:e>
        </m:d>
      </m:oMath>
      <w:r w:rsidR="00601DC1">
        <w:t xml:space="preserve"> </w:t>
      </w:r>
    </w:p>
    <w:p w14:paraId="3B041457" w14:textId="2330A279" w:rsidR="00601DC1" w:rsidRDefault="00601DC1" w:rsidP="00BA348E">
      <w:pPr>
        <w:pStyle w:val="ListParagraph"/>
        <w:numPr>
          <w:ilvl w:val="0"/>
          <w:numId w:val="20"/>
        </w:numPr>
        <w:spacing w:line="360" w:lineRule="auto"/>
        <w:ind w:left="1080"/>
      </w:pPr>
      <w:r>
        <w:t xml:space="preserve">Let’s say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sup>
        </m:sSubSup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</m:sup>
        </m:sSubSup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bSup>
      </m:oMath>
      <w:r w:rsidR="000645C7">
        <w:t xml:space="preserve">, which, after </w:t>
      </w:r>
      <w:r w:rsidR="00512386">
        <w:t>6</w:t>
      </w:r>
      <w:r w:rsidR="000645C7"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&gt;1</m:t>
        </m:r>
      </m:oMath>
      <w:r w:rsidR="000645C7">
        <w:t xml:space="preserve"> </w:t>
      </w:r>
      <w:r w:rsidR="00EE2DAA">
        <w:t xml:space="preserve">and </w:t>
      </w:r>
      <w:r w:rsidR="000645C7">
        <w:t xml:space="preserve">a multiple of </w:t>
      </w:r>
      <m:oMath>
        <m:r>
          <w:rPr>
            <w:rFonts w:ascii="Cambria Math" w:hAnsi="Cambria Math"/>
          </w:rPr>
          <m:t>Factors</m:t>
        </m:r>
      </m:oMath>
      <w:r w:rsidR="000645C7">
        <w:t>.</w:t>
      </w:r>
    </w:p>
    <w:p w14:paraId="3F248C72" w14:textId="77777777" w:rsidR="00120B3F" w:rsidRDefault="0018012B" w:rsidP="00120B3F">
      <w:pPr>
        <w:pStyle w:val="ListParagraph"/>
        <w:numPr>
          <w:ilvl w:val="0"/>
          <w:numId w:val="20"/>
        </w:numPr>
        <w:spacing w:line="360" w:lineRule="auto"/>
        <w:ind w:left="1080"/>
      </w:pPr>
      <w:r>
        <w:t xml:space="preserve">Concluding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M'</m:t>
        </m:r>
      </m:oMath>
      <w:r w:rsidR="000645C7">
        <w:t>, where</w:t>
      </w:r>
      <w:r w:rsidR="00EE2DAA">
        <w:t xml:space="preserve">, </w:t>
      </w:r>
      <m:oMath>
        <m:r>
          <w:rPr>
            <w:rFonts w:ascii="Cambria Math" w:hAnsi="Cambria Math"/>
          </w:rPr>
          <m:t>M'</m:t>
        </m:r>
      </m:oMath>
      <w:r w:rsidR="000645C7">
        <w:t xml:space="preserve"> is a multiple of </w:t>
      </w:r>
      <m:oMath>
        <m:r>
          <w:rPr>
            <w:rFonts w:ascii="Cambria Math" w:hAnsi="Cambria Math"/>
          </w:rPr>
          <m:t>Factors</m:t>
        </m:r>
      </m:oMath>
      <w:r w:rsidR="00120B3F">
        <w:t>.</w:t>
      </w:r>
    </w:p>
    <w:p w14:paraId="79241545" w14:textId="44FEEC71" w:rsidR="00C04D55" w:rsidRDefault="00120B3F" w:rsidP="00120B3F">
      <w:pPr>
        <w:pStyle w:val="ListParagraph"/>
        <w:numPr>
          <w:ilvl w:val="0"/>
          <w:numId w:val="20"/>
        </w:numPr>
        <w:spacing w:line="360" w:lineRule="auto"/>
        <w:ind w:left="1080"/>
      </w:pPr>
      <w:r>
        <w:t xml:space="preserve">After 5.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∉Multiples</m:t>
        </m:r>
      </m:oMath>
      <w:r>
        <w:t xml:space="preserve"> </w:t>
      </w:r>
      <w:r w:rsidRPr="00120B3F">
        <w:rPr>
          <w:u w:val="single"/>
        </w:rPr>
        <w:t>contradicting</w:t>
      </w:r>
      <w:r>
        <w:t xml:space="preserve"> </w:t>
      </w:r>
      <w:r w:rsidRPr="00120B3F">
        <w:rPr>
          <w:u w:val="single"/>
        </w:rPr>
        <w:t>the hypothesis and prov</w:t>
      </w:r>
      <w:r>
        <w:rPr>
          <w:u w:val="single"/>
        </w:rPr>
        <w:t>ing</w:t>
      </w:r>
      <w:r w:rsidRPr="00120B3F">
        <w:rPr>
          <w:u w:val="single"/>
        </w:rPr>
        <w:t xml:space="preserve"> </w:t>
      </w:r>
      <w:r>
        <w:rPr>
          <w:u w:val="single"/>
        </w:rPr>
        <w:t>this</w:t>
      </w:r>
      <w:r w:rsidRPr="00120B3F">
        <w:rPr>
          <w:u w:val="single"/>
        </w:rPr>
        <w:t xml:space="preserve"> lemma</w:t>
      </w:r>
      <w:r>
        <w:t>.</w:t>
      </w:r>
    </w:p>
    <w:p w14:paraId="7469A6B7" w14:textId="77777777" w:rsidR="00120B3F" w:rsidRDefault="00120B3F" w:rsidP="00120B3F">
      <w:pPr>
        <w:spacing w:line="360" w:lineRule="auto"/>
        <w:ind w:firstLine="0"/>
      </w:pPr>
    </w:p>
    <w:p w14:paraId="237B9C73" w14:textId="19C9CFC2" w:rsidR="00852E7B" w:rsidRDefault="00EE2DAA" w:rsidP="002A311D">
      <w:pPr>
        <w:pStyle w:val="Heading3"/>
      </w:pPr>
      <w:r>
        <w:t>Lemma #3: “</w:t>
      </w:r>
      <w:r w:rsidR="002B32AC">
        <w:t>Every element in the list is greater than the elements before it</w:t>
      </w:r>
      <w:r>
        <w:t>”</w:t>
      </w:r>
    </w:p>
    <w:p w14:paraId="75CA25A9" w14:textId="21FEF577" w:rsidR="00512386" w:rsidRDefault="00512386" w:rsidP="00512386">
      <w:pPr>
        <w:ind w:left="720" w:firstLine="0"/>
        <w:jc w:val="both"/>
      </w:pPr>
      <w:r>
        <w:t xml:space="preserve">Note that a number </w:t>
      </w:r>
      <w:r>
        <w:rPr>
          <w:u w:val="single"/>
        </w:rPr>
        <w:t>only</w:t>
      </w:r>
      <w:r>
        <w:t xml:space="preserve"> gets into the list if it </w:t>
      </w:r>
      <w:r>
        <w:t xml:space="preserve">is </w:t>
      </w:r>
      <w:r w:rsidRPr="00512386">
        <w:rPr>
          <w:u w:val="single"/>
        </w:rPr>
        <w:t>greater</w:t>
      </w:r>
      <w:r>
        <w:t xml:space="preserve"> than the last element of the list</w:t>
      </w:r>
      <w:r>
        <w:t>.</w:t>
      </w:r>
    </w:p>
    <w:p w14:paraId="6E3401F1" w14:textId="3C2641BA" w:rsidR="00512386" w:rsidRPr="00512386" w:rsidRDefault="00512386" w:rsidP="00512386">
      <w:pPr>
        <w:ind w:left="720" w:firstLine="0"/>
        <w:jc w:val="center"/>
      </w:pPr>
      <w:r w:rsidRPr="00512386">
        <w:drawing>
          <wp:inline distT="0" distB="0" distL="0" distR="0" wp14:anchorId="7A53DAA8" wp14:editId="7DF85138">
            <wp:extent cx="5875529" cy="138696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5557" w14:textId="43C52E28" w:rsidR="00240844" w:rsidRDefault="00512386" w:rsidP="00512386">
      <w:pPr>
        <w:ind w:left="720" w:firstLine="0"/>
      </w:pPr>
      <w:r>
        <w:t xml:space="preserve">Which clearly proves that, when an item is added into the list, it </w:t>
      </w:r>
      <w:r w:rsidRPr="00512386">
        <w:rPr>
          <w:u w:val="single"/>
        </w:rPr>
        <w:t>is the greatest element in the list</w:t>
      </w:r>
      <w:r>
        <w:t xml:space="preserve"> so far.</w:t>
      </w:r>
    </w:p>
    <w:p w14:paraId="4F2F648C" w14:textId="77777777" w:rsidR="00240844" w:rsidRPr="00240844" w:rsidRDefault="00240844" w:rsidP="00240844">
      <w:pPr>
        <w:spacing w:line="276" w:lineRule="auto"/>
      </w:pPr>
    </w:p>
    <w:p w14:paraId="50CABE55" w14:textId="4D0C5574" w:rsidR="002A311D" w:rsidRDefault="00617B8D" w:rsidP="002A311D">
      <w:pPr>
        <w:pStyle w:val="Heading3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After execution, the </w:t>
      </w:r>
      <m:oMath>
        <m:sSup>
          <m:sSupPr>
            <m:ctrlPr>
              <w:rPr>
                <w:rStyle w:val="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b"/>
              </m:rPr>
              <w:rPr>
                <w:rStyle w:val="Emphasis"/>
                <w:rFonts w:ascii="Cambria Math" w:hAnsi="Cambria Math"/>
              </w:rPr>
              <m:t>n</m:t>
            </m:r>
          </m:e>
          <m:sup>
            <m:r>
              <m:rPr>
                <m:sty m:val="b"/>
              </m:rPr>
              <w:rPr>
                <w:rStyle w:val="Emphasis"/>
                <w:rFonts w:ascii="Cambria Math" w:hAnsi="Cambria Math"/>
              </w:rPr>
              <m:t>th</m:t>
            </m:r>
          </m:sup>
        </m:sSup>
      </m:oMath>
      <w:r>
        <w:rPr>
          <w:rStyle w:val="Emphasis"/>
          <w:i w:val="0"/>
          <w:iCs w:val="0"/>
        </w:rPr>
        <w:t xml:space="preserve"> in the list is the requested multiple</w:t>
      </w:r>
      <w:r w:rsidR="002A311D">
        <w:rPr>
          <w:rStyle w:val="Emphasis"/>
          <w:i w:val="0"/>
          <w:iCs w:val="0"/>
        </w:rPr>
        <w:t>:</w:t>
      </w:r>
    </w:p>
    <w:p w14:paraId="4A647BF3" w14:textId="6FE82FB8" w:rsidR="002A311D" w:rsidRPr="002A311D" w:rsidRDefault="002A311D" w:rsidP="00617B8D">
      <w:pPr>
        <w:pStyle w:val="ListParagraph"/>
        <w:numPr>
          <w:ilvl w:val="0"/>
          <w:numId w:val="23"/>
        </w:num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Multiples</m:t>
        </m:r>
      </m:oMath>
      <w:r w:rsidRPr="002A311D">
        <w:t xml:space="preserve"> contains every possible valid multiple of </w:t>
      </w:r>
      <m:oMath>
        <m:r>
          <m:rPr>
            <m:sty m:val="p"/>
          </m:rPr>
          <w:rPr>
            <w:rFonts w:ascii="Cambria Math" w:hAnsi="Cambria Math"/>
          </w:rPr>
          <m:t>Factors</m:t>
        </m:r>
      </m:oMath>
    </w:p>
    <w:p w14:paraId="72063479" w14:textId="0DEDA3AF" w:rsidR="002A311D" w:rsidRPr="002A311D" w:rsidRDefault="002A311D" w:rsidP="00617B8D">
      <w:pPr>
        <w:pStyle w:val="ListParagraph"/>
        <w:numPr>
          <w:ilvl w:val="0"/>
          <w:numId w:val="23"/>
        </w:num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0≤i&lt;j&lt;∞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Multiples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&lt;Multiples[j]</m:t>
        </m:r>
      </m:oMath>
    </w:p>
    <w:p w14:paraId="5FA5D82B" w14:textId="30C383C2" w:rsidR="00C04D55" w:rsidRPr="002A311D" w:rsidRDefault="002A311D" w:rsidP="00617B8D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m:oMath>
        <m:r>
          <m:rPr>
            <m:sty m:val="p"/>
          </m:rPr>
          <w:rPr>
            <w:rFonts w:ascii="Cambria Math" w:hAnsi="Cambria Math"/>
            <w:u w:val="single"/>
          </w:rPr>
          <m:t>Multiples[position</m:t>
        </m:r>
        <m:r>
          <m:rPr>
            <m:sty m:val="p"/>
          </m:rPr>
          <w:rPr>
            <w:rFonts w:ascii="Cambria Math" w:hAnsi="Cambria Math"/>
            <w:u w:val="single"/>
          </w:rPr>
          <m:t>-1</m:t>
        </m:r>
        <m:r>
          <m:rPr>
            <m:sty m:val="p"/>
          </m:rPr>
          <w:rPr>
            <w:rFonts w:ascii="Cambria Math" w:hAnsi="Cambria Math"/>
            <w:u w:val="single"/>
          </w:rPr>
          <m:t>]</m:t>
        </m:r>
      </m:oMath>
      <w:r w:rsidR="00240844" w:rsidRPr="002A311D">
        <w:rPr>
          <w:u w:val="single"/>
        </w:rPr>
        <w:t xml:space="preserve"> is the valid multiple in the given position.</w:t>
      </w:r>
    </w:p>
    <w:p w14:paraId="245DF3B4" w14:textId="435B185B" w:rsidR="00240844" w:rsidRDefault="00240844" w:rsidP="00240844">
      <w:pPr>
        <w:spacing w:line="360" w:lineRule="auto"/>
        <w:ind w:firstLine="0"/>
        <w:rPr>
          <w:rStyle w:val="Emphasis"/>
        </w:rPr>
      </w:pPr>
    </w:p>
    <w:p w14:paraId="54CDBCE9" w14:textId="39B38586" w:rsidR="00F62B3F" w:rsidRDefault="00F62B3F" w:rsidP="00F62B3F">
      <w:pPr>
        <w:pStyle w:val="Heading2"/>
      </w:pPr>
      <w:r>
        <w:lastRenderedPageBreak/>
        <w:t>Solution Complexity:</w:t>
      </w:r>
    </w:p>
    <w:p w14:paraId="0B908BE6" w14:textId="35614DA4" w:rsidR="00F62B3F" w:rsidRDefault="002A311D" w:rsidP="002A311D">
      <w:pPr>
        <w:pStyle w:val="Heading3"/>
      </w:pPr>
      <w:r>
        <w:t xml:space="preserve">Spatial Complexity: </w:t>
      </w:r>
      <m:oMath>
        <m:r>
          <m:rPr>
            <m:sty m:val="bi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>=Ο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position,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Factors</m:t>
                    </m:r>
                  </m:e>
                </m:d>
              </m:e>
            </m:d>
          </m:e>
        </m:d>
      </m:oMath>
    </w:p>
    <w:p w14:paraId="244CC046" w14:textId="77777777" w:rsidR="006335C7" w:rsidRDefault="002A311D" w:rsidP="006335C7">
      <w:pPr>
        <w:ind w:left="720" w:firstLine="0"/>
      </w:pPr>
      <w:r w:rsidRPr="002A311D">
        <w:rPr>
          <w:rStyle w:val="Heading4Char"/>
        </w:rPr>
        <w:t>Proof</w:t>
      </w:r>
      <w:r>
        <w:t xml:space="preserve">: </w:t>
      </w:r>
    </w:p>
    <w:p w14:paraId="6594BBF6" w14:textId="77777777" w:rsidR="006335C7" w:rsidRDefault="002A311D" w:rsidP="00120B3F">
      <w:pPr>
        <w:pStyle w:val="ListParagraph"/>
        <w:numPr>
          <w:ilvl w:val="0"/>
          <w:numId w:val="24"/>
        </w:numPr>
        <w:spacing w:line="360" w:lineRule="auto"/>
      </w:pPr>
      <w:r>
        <w:t xml:space="preserve">We need to compute the list of every multiple </w:t>
      </w:r>
      <w:r w:rsidR="006335C7">
        <w:t xml:space="preserve">until the list size is the same as the required </w:t>
      </w:r>
      <w:r w:rsidR="006335C7">
        <w:br/>
        <w:t xml:space="preserve">position. At the end of the algorithm </w:t>
      </w:r>
      <m:oMath>
        <m:r>
          <w:rPr>
            <w:rFonts w:ascii="Cambria Math" w:hAnsi="Cambria Math"/>
          </w:rPr>
          <m:t>Multiples.Lenght=position</m:t>
        </m:r>
      </m:oMath>
      <w:r w:rsidR="006335C7">
        <w:t xml:space="preserve">. </w:t>
      </w:r>
    </w:p>
    <w:p w14:paraId="62A75F79" w14:textId="50D2570B" w:rsidR="002A311D" w:rsidRDefault="006335C7" w:rsidP="00120B3F">
      <w:pPr>
        <w:pStyle w:val="ListParagraph"/>
        <w:numPr>
          <w:ilvl w:val="0"/>
          <w:numId w:val="24"/>
        </w:numPr>
        <w:spacing w:line="360" w:lineRule="auto"/>
      </w:pPr>
      <w:r>
        <w:t xml:space="preserve">We know that </w:t>
      </w:r>
      <m:oMath>
        <m:r>
          <w:rPr>
            <w:rFonts w:ascii="Cambria Math" w:hAnsi="Cambria Math"/>
          </w:rPr>
          <m:t>sizeof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Multiples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position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the constant size of </w:t>
      </w:r>
      <m:oMath>
        <m:r>
          <w:rPr>
            <w:rFonts w:ascii="Cambria Math" w:hAnsi="Cambria Math"/>
          </w:rPr>
          <m:t>m</m:t>
        </m:r>
      </m:oMath>
      <w:r>
        <w:t>.</w:t>
      </w:r>
    </w:p>
    <w:p w14:paraId="783C1AF2" w14:textId="3E0E3C87" w:rsidR="006335C7" w:rsidRDefault="006335C7" w:rsidP="00120B3F">
      <w:pPr>
        <w:pStyle w:val="ListParagraph"/>
        <w:numPr>
          <w:ilvl w:val="0"/>
          <w:numId w:val="24"/>
        </w:numPr>
        <w:spacing w:line="360" w:lineRule="auto"/>
      </w:pPr>
      <w:r>
        <w:t xml:space="preserve">We know that </w:t>
      </w:r>
      <m:oMath>
        <m:r>
          <w:rPr>
            <w:rFonts w:ascii="Cambria Math" w:hAnsi="Cambria Math"/>
          </w:rPr>
          <m:t>sizeof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Factors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|Factors|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the constant size of each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26060665" w14:textId="087991A8" w:rsidR="006335C7" w:rsidRDefault="006335C7" w:rsidP="00120B3F">
      <w:pPr>
        <w:pStyle w:val="ListParagraph"/>
        <w:numPr>
          <w:ilvl w:val="0"/>
          <w:numId w:val="24"/>
        </w:numPr>
        <w:spacing w:line="360" w:lineRule="auto"/>
      </w:pPr>
      <w:r>
        <w:t xml:space="preserve">Every other memory consumed is constant regardless the input so it can be represented as </w:t>
      </w:r>
      <m:oMath>
        <m:r>
          <w:rPr>
            <w:rFonts w:ascii="Cambria Math" w:hAnsi="Cambria Math"/>
          </w:rPr>
          <m:t>Q</m:t>
        </m:r>
      </m:oMath>
    </w:p>
    <w:p w14:paraId="3AD597EC" w14:textId="78767F98" w:rsidR="006335C7" w:rsidRPr="006335C7" w:rsidRDefault="006335C7" w:rsidP="00120B3F">
      <w:pPr>
        <w:pStyle w:val="ListParagraph"/>
        <w:numPr>
          <w:ilvl w:val="0"/>
          <w:numId w:val="24"/>
        </w:numPr>
        <w:spacing w:line="360" w:lineRule="auto"/>
      </w:pPr>
      <w:r>
        <w:t xml:space="preserve">We have that: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position+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Factors</m:t>
            </m:r>
          </m:e>
        </m:d>
        <m:r>
          <w:rPr>
            <w:rFonts w:ascii="Cambria Math" w:hAnsi="Cambria Math"/>
          </w:rPr>
          <m:t>+Q=</m:t>
        </m:r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position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Factors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position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factors</m:t>
                    </m:r>
                  </m:e>
                </m:d>
              </m:e>
            </m:d>
          </m:e>
        </m:d>
      </m:oMath>
    </w:p>
    <w:p w14:paraId="10029199" w14:textId="77777777" w:rsidR="006335C7" w:rsidRPr="006335C7" w:rsidRDefault="006335C7" w:rsidP="006335C7">
      <w:pPr>
        <w:spacing w:line="276" w:lineRule="auto"/>
      </w:pPr>
    </w:p>
    <w:p w14:paraId="000DAFB9" w14:textId="171002EB" w:rsidR="006335C7" w:rsidRPr="00892FE7" w:rsidRDefault="006335C7" w:rsidP="006335C7">
      <w:pPr>
        <w:pStyle w:val="Heading3"/>
      </w:pPr>
      <w:r>
        <w:t xml:space="preserve">Time Complexity: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Factors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position</m:t>
            </m:r>
          </m:e>
        </m:d>
      </m:oMath>
    </w:p>
    <w:p w14:paraId="7E4B5542" w14:textId="055C937D" w:rsidR="00892FE7" w:rsidRPr="00892FE7" w:rsidRDefault="00892FE7" w:rsidP="00892FE7">
      <w:pPr>
        <w:rPr>
          <w:i/>
          <w:iCs/>
        </w:rPr>
      </w:pPr>
      <w:r>
        <w:rPr>
          <w:rStyle w:val="Emphasis"/>
        </w:rPr>
        <w:t xml:space="preserve">Note: For the scope of the problem, </w:t>
      </w:r>
      <m:oMath>
        <m:r>
          <m:rPr>
            <m:sty m:val="b"/>
          </m:rPr>
          <w:rPr>
            <w:rStyle w:val="Emphasis"/>
            <w:rFonts w:ascii="Cambria Math" w:hAnsi="Cambria Math"/>
          </w:rPr>
          <m:t>T</m:t>
        </m:r>
        <m:d>
          <m:dPr>
            <m:ctrlPr>
              <w:rPr>
                <w:rStyle w:val="Emphasis"/>
                <w:rFonts w:ascii="Cambria Math" w:hAnsi="Cambria Math"/>
                <w:b/>
                <w:bCs/>
                <w:i w:val="0"/>
                <w:iCs w:val="0"/>
              </w:rPr>
            </m:ctrlPr>
          </m:dPr>
          <m:e>
            <m:r>
              <m:rPr>
                <m:sty m:val="b"/>
              </m:rPr>
              <w:rPr>
                <w:rStyle w:val="Emphasis"/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Style w:val="Emphasis"/>
            <w:rFonts w:ascii="Cambria Math" w:hAnsi="Cambria Math"/>
          </w:rPr>
          <m:t>=Ο</m:t>
        </m:r>
        <m:d>
          <m:dPr>
            <m:ctrlPr>
              <w:rPr>
                <w:rStyle w:val="Emphasis"/>
                <w:rFonts w:ascii="Cambria Math" w:hAnsi="Cambria Math"/>
                <w:b/>
                <w:bCs/>
                <w:i w:val="0"/>
                <w:iCs w:val="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Style w:val="Emphasis"/>
                    <w:rFonts w:ascii="Cambria Math" w:hAnsi="Cambria Math"/>
                    <w:b/>
                    <w:bCs/>
                    <w:i w:val="0"/>
                    <w:iCs w:val="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Style w:val="Emphasis"/>
                        <w:rFonts w:ascii="Cambria Math" w:hAnsi="Cambria Math"/>
                        <w:b/>
                        <w:bCs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Emphasis"/>
                        <w:rFonts w:ascii="Cambria Math" w:hAnsi="Cambria Math"/>
                      </w:rPr>
                      <m:t>2, 3, 5</m:t>
                    </m:r>
                  </m:e>
                </m:d>
              </m:e>
            </m:d>
            <m:r>
              <w:rPr>
                <w:rFonts w:ascii="Cambria Math" w:hAnsi="Cambria Math"/>
              </w:rPr>
              <m:t>×</m:t>
            </m:r>
            <m:r>
              <m:rPr>
                <m:sty m:val="b"/>
              </m:rPr>
              <w:rPr>
                <w:rStyle w:val="Emphasis"/>
                <w:rFonts w:ascii="Cambria Math" w:hAnsi="Cambria Math"/>
              </w:rPr>
              <m:t>position</m:t>
            </m:r>
          </m:e>
        </m:d>
        <m:r>
          <m:rPr>
            <m:sty m:val="b"/>
          </m:rPr>
          <w:rPr>
            <w:rStyle w:val="Emphasis"/>
            <w:rFonts w:ascii="Cambria Math" w:hAnsi="Cambria Math"/>
          </w:rPr>
          <m:t>=Ο</m:t>
        </m:r>
        <m:d>
          <m:dPr>
            <m:ctrlPr>
              <w:rPr>
                <w:rStyle w:val="Emphasis"/>
                <w:rFonts w:ascii="Cambria Math" w:hAnsi="Cambria Math"/>
                <w:b/>
                <w:bCs/>
                <w:i w:val="0"/>
                <w:iCs w:val="0"/>
              </w:rPr>
            </m:ctrlPr>
          </m:dPr>
          <m:e>
            <m:r>
              <m:rPr>
                <m:sty m:val="b"/>
              </m:rPr>
              <w:rPr>
                <w:rStyle w:val="Emphasis"/>
                <w:rFonts w:ascii="Cambria Math" w:hAnsi="Cambria Math"/>
              </w:rPr>
              <m:t>position</m:t>
            </m:r>
          </m:e>
        </m:d>
      </m:oMath>
    </w:p>
    <w:p w14:paraId="3E281E13" w14:textId="58C5C832" w:rsidR="006335C7" w:rsidRDefault="006335C7" w:rsidP="006335C7">
      <w:pPr>
        <w:ind w:left="720" w:firstLine="0"/>
      </w:pPr>
      <w:r w:rsidRPr="002A311D">
        <w:rPr>
          <w:rStyle w:val="Heading4Char"/>
        </w:rPr>
        <w:t>Proof</w:t>
      </w:r>
      <w:r>
        <w:t xml:space="preserve">: </w:t>
      </w:r>
    </w:p>
    <w:p w14:paraId="5CA43C86" w14:textId="77777777" w:rsidR="006242B6" w:rsidRDefault="006242B6" w:rsidP="00120B3F">
      <w:pPr>
        <w:pStyle w:val="ListParagraph"/>
        <w:numPr>
          <w:ilvl w:val="0"/>
          <w:numId w:val="25"/>
        </w:numPr>
        <w:spacing w:line="360" w:lineRule="auto"/>
      </w:pPr>
      <w:r>
        <w:t xml:space="preserve">The execution stops 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Multiples</m:t>
            </m:r>
          </m:e>
        </m:d>
        <m:r>
          <w:rPr>
            <w:rFonts w:ascii="Cambria Math" w:hAnsi="Cambria Math"/>
          </w:rPr>
          <m:t>=position</m:t>
        </m:r>
      </m:oMath>
      <w:r>
        <w:t>.</w:t>
      </w:r>
    </w:p>
    <w:p w14:paraId="7DC21641" w14:textId="60331EFB" w:rsidR="00F62B3F" w:rsidRDefault="006335C7" w:rsidP="00120B3F">
      <w:pPr>
        <w:pStyle w:val="ListParagraph"/>
        <w:numPr>
          <w:ilvl w:val="0"/>
          <w:numId w:val="25"/>
        </w:numPr>
        <w:spacing w:line="360" w:lineRule="auto"/>
      </w:pPr>
      <w:r>
        <w:t xml:space="preserve">Every iteration we increase </w:t>
      </w:r>
      <w:r w:rsidR="004B282F">
        <w:t>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</m:t>
        </m:r>
      </m:oMath>
      <w:r>
        <w:t xml:space="preserve"> by one.</w:t>
      </w:r>
    </w:p>
    <w:p w14:paraId="10F62D4D" w14:textId="087EA6D3" w:rsidR="006335C7" w:rsidRDefault="00BA6B63" w:rsidP="00120B3F">
      <w:pPr>
        <w:pStyle w:val="ListParagraph"/>
        <w:numPr>
          <w:ilvl w:val="0"/>
          <w:numId w:val="25"/>
        </w:num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</m:t>
        </m:r>
      </m:oMath>
      <w:r w:rsidR="006335C7">
        <w:t xml:space="preserve"> will always refer to an existing index in the list:</w:t>
      </w:r>
    </w:p>
    <w:p w14:paraId="7DD2A6B8" w14:textId="584D2A54" w:rsidR="006335C7" w:rsidRDefault="006242B6" w:rsidP="00120B3F">
      <w:pPr>
        <w:pStyle w:val="ListParagraph"/>
        <w:numPr>
          <w:ilvl w:val="0"/>
          <w:numId w:val="26"/>
        </w:numPr>
        <w:spacing w:line="360" w:lineRule="auto"/>
      </w:pPr>
      <w:r>
        <w:t xml:space="preserve">Let’s consider the step prior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</m:t>
        </m:r>
      </m:oMath>
      <w:r>
        <w:t xml:space="preserve"> being increased.</w:t>
      </w:r>
    </w:p>
    <w:p w14:paraId="235DC5FD" w14:textId="717EE684" w:rsidR="006242B6" w:rsidRDefault="006242B6" w:rsidP="00120B3F">
      <w:pPr>
        <w:pStyle w:val="ListParagraph"/>
        <w:numPr>
          <w:ilvl w:val="0"/>
          <w:numId w:val="26"/>
        </w:numPr>
        <w:spacing w:line="360" w:lineRule="auto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Multiples</m:t>
            </m:r>
          </m:e>
        </m:d>
        <m:r>
          <w:rPr>
            <w:rFonts w:ascii="Cambria Math" w:hAnsi="Cambria Math"/>
          </w:rPr>
          <m:t>-1</m:t>
        </m:r>
      </m:oMath>
      <w:r>
        <w:t xml:space="preserve"> implies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.NextValue=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Multiples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NextIndex</m:t>
            </m:r>
          </m:e>
        </m:d>
        <m:r>
          <w:rPr>
            <w:rFonts w:ascii="Cambria Math" w:hAnsi="Cambria Math"/>
          </w:rPr>
          <m:t>&gt;Multiples[NextIndex]</m:t>
        </m:r>
      </m:oMath>
      <w:r>
        <w:t xml:space="preserve"> so a new item gets added to the list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.NextIndex+1=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Multiples</m:t>
            </m:r>
          </m:e>
        </m:d>
      </m:oMath>
      <w:r>
        <w:t xml:space="preserve"> implying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Multiples</m:t>
            </m:r>
          </m:e>
        </m:d>
        <m:r>
          <w:rPr>
            <w:rFonts w:ascii="Cambria Math" w:hAnsi="Cambria Math"/>
          </w:rPr>
          <m:t>-1</m:t>
        </m:r>
      </m:oMath>
    </w:p>
    <w:p w14:paraId="33BAC684" w14:textId="1E17995A" w:rsidR="006242B6" w:rsidRDefault="006242B6" w:rsidP="00120B3F">
      <w:pPr>
        <w:pStyle w:val="ListParagraph"/>
        <w:numPr>
          <w:ilvl w:val="0"/>
          <w:numId w:val="26"/>
        </w:numPr>
        <w:spacing w:line="360" w:lineRule="auto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Multiples</m:t>
            </m:r>
          </m:e>
        </m:d>
        <m:r>
          <w:rPr>
            <w:rFonts w:ascii="Cambria Math" w:hAnsi="Cambria Math"/>
          </w:rPr>
          <m:t>-1</m:t>
        </m:r>
      </m:oMath>
      <w:r>
        <w:t xml:space="preserve"> implies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.NextIndex+1≤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Multiples</m:t>
            </m:r>
          </m:e>
        </m:d>
        <m:r>
          <w:rPr>
            <w:rFonts w:ascii="Cambria Math" w:hAnsi="Cambria Math"/>
          </w:rPr>
          <m:t>-1</m:t>
        </m:r>
      </m:oMath>
    </w:p>
    <w:p w14:paraId="0A62E4CB" w14:textId="7FF46EC4" w:rsidR="006242B6" w:rsidRDefault="006242B6" w:rsidP="00120B3F">
      <w:pPr>
        <w:pStyle w:val="ListParagraph"/>
        <w:numPr>
          <w:ilvl w:val="0"/>
          <w:numId w:val="25"/>
        </w:numPr>
        <w:spacing w:line="360" w:lineRule="auto"/>
      </w:pPr>
      <w:r>
        <w:t xml:space="preserve">After 1., 2. and 3. the maximum amount of iterations will be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Factors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position</m:t>
        </m:r>
      </m:oMath>
      <w:r>
        <w:t>.</w:t>
      </w:r>
    </w:p>
    <w:p w14:paraId="40F02EEB" w14:textId="784E1C5B" w:rsidR="006242B6" w:rsidRDefault="006242B6" w:rsidP="00120B3F">
      <w:pPr>
        <w:pStyle w:val="ListParagraph"/>
        <w:numPr>
          <w:ilvl w:val="0"/>
          <w:numId w:val="25"/>
        </w:numPr>
        <w:spacing w:line="360" w:lineRule="auto"/>
      </w:pPr>
      <w:r>
        <w:t xml:space="preserve">Every iteration performs a constant number of operations </w:t>
      </w:r>
      <m:oMath>
        <m:r>
          <w:rPr>
            <w:rFonts w:ascii="Cambria Math" w:hAnsi="Cambria Math"/>
          </w:rPr>
          <m:t>c</m:t>
        </m:r>
      </m:oMath>
      <w:r>
        <w:t>.</w:t>
      </w:r>
    </w:p>
    <w:p w14:paraId="22512795" w14:textId="3E8DCD0D" w:rsidR="006242B6" w:rsidRPr="00892FE7" w:rsidRDefault="006242B6" w:rsidP="00120B3F">
      <w:pPr>
        <w:pStyle w:val="ListParagraph"/>
        <w:numPr>
          <w:ilvl w:val="0"/>
          <w:numId w:val="25"/>
        </w:numPr>
        <w:spacing w:line="360" w:lineRule="auto"/>
      </w:pPr>
      <w:r>
        <w:t xml:space="preserve">As consequence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=c</m:t>
        </m:r>
        <m: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Factors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position=</m:t>
        </m:r>
        <m:r>
          <m:rPr>
            <m:sty m:val="b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Factors</m:t>
                </m:r>
              </m:e>
            </m:d>
            <m:r>
              <w:rPr>
                <w:rFonts w:ascii="Cambria Math" w:hAnsi="Cambria Math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</w:rPr>
              <m:t>position</m:t>
            </m:r>
          </m:e>
        </m:d>
      </m:oMath>
    </w:p>
    <w:p w14:paraId="0B115E32" w14:textId="3DDCFCB9" w:rsidR="00892FE7" w:rsidRPr="001B65A5" w:rsidRDefault="001B65A5" w:rsidP="001B65A5">
      <w:pPr>
        <w:pStyle w:val="SectionTitle"/>
        <w:rPr>
          <w:b/>
          <w:bCs/>
        </w:rPr>
      </w:pPr>
      <w:r>
        <w:rPr>
          <w:b/>
          <w:bCs/>
        </w:rPr>
        <w:lastRenderedPageBreak/>
        <w:t>Conclusion</w:t>
      </w:r>
      <w:r w:rsidR="00892FE7" w:rsidRPr="001B65A5">
        <w:rPr>
          <w:b/>
          <w:bCs/>
        </w:rPr>
        <w:t>:</w:t>
      </w:r>
    </w:p>
    <w:p w14:paraId="6CCA55A7" w14:textId="77777777" w:rsidR="004B282F" w:rsidRDefault="001B65A5" w:rsidP="00892FE7">
      <w:pPr>
        <w:ind w:firstLine="0"/>
      </w:pPr>
      <w:r>
        <w:t xml:space="preserve">I couldn’t </w:t>
      </w:r>
      <w:r w:rsidR="004B282F">
        <w:t>prove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position</m:t>
            </m:r>
          </m:e>
        </m:d>
      </m:oMath>
      <w:r>
        <w:t xml:space="preserve"> meaning there’s the possibility of a better solution to the problem in the realm of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position</m:t>
                    </m:r>
                  </m:e>
                </m:d>
              </m:e>
            </m:func>
          </m:e>
        </m:d>
      </m:oMath>
      <w:r>
        <w:t xml:space="preserve"> or lower.</w:t>
      </w:r>
      <w:r w:rsidR="004B282F">
        <w:t xml:space="preserve"> </w:t>
      </w:r>
      <w:r>
        <w:t xml:space="preserve">Same reasoning applies to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.</w:t>
      </w:r>
    </w:p>
    <w:p w14:paraId="35B3828E" w14:textId="51D99AB2" w:rsidR="00892FE7" w:rsidRDefault="00892FE7" w:rsidP="00892FE7">
      <w:pPr>
        <w:ind w:firstLine="0"/>
      </w:pPr>
      <w:r>
        <w:t xml:space="preserve">Considering the scope of the problem with </w:t>
      </w:r>
      <m:oMath>
        <m:r>
          <w:rPr>
            <w:rFonts w:ascii="Cambria Math" w:hAnsi="Cambria Math"/>
          </w:rPr>
          <m:t>Factors={2, 3, 5}</m:t>
        </m:r>
      </m:oMath>
      <w:r>
        <w:t xml:space="preserve">, given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position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position</m:t>
            </m:r>
          </m:e>
        </m:d>
      </m:oMath>
      <w:r>
        <w:t xml:space="preserve"> the main computation limitation becomes the maximum possible representable multiple, which in the chosen framework is the 64-bit unsigned integer primitive type, which can hold up to the value </w:t>
      </w:r>
      <m:oMath>
        <m:r>
          <w:rPr>
            <w:rFonts w:ascii="Cambria Math" w:hAnsi="Cambria Math"/>
          </w:rPr>
          <m:t>18,446,744,073,709,551,615</m:t>
        </m:r>
      </m:oMath>
      <w:r>
        <w:t xml:space="preserve">, which makes </w:t>
      </w:r>
      <m:oMath>
        <m:r>
          <w:rPr>
            <w:rFonts w:ascii="Cambria Math" w:hAnsi="Cambria Math"/>
          </w:rPr>
          <m:t>13282</m:t>
        </m:r>
      </m:oMath>
      <w:r>
        <w:t xml:space="preserve"> as the biggest possible position to compute</w:t>
      </w:r>
      <w:r w:rsidR="004B282F">
        <w:t xml:space="preserve">. </w:t>
      </w:r>
      <w:r>
        <w:t xml:space="preserve">In order to compute larger positions, we would have to resort to the use of </w:t>
      </w:r>
      <m:oMath>
        <m:r>
          <w:rPr>
            <w:rFonts w:ascii="Cambria Math" w:hAnsi="Cambria Math"/>
          </w:rPr>
          <m:t>BigNumbers</m:t>
        </m:r>
      </m:oMath>
      <w:r>
        <w:t xml:space="preserve"> possibly making the algorithm impractical.</w:t>
      </w:r>
    </w:p>
    <w:p w14:paraId="5F430B86" w14:textId="77777777" w:rsidR="001B65A5" w:rsidRDefault="00892FE7" w:rsidP="00892FE7">
      <w:pPr>
        <w:ind w:firstLine="0"/>
      </w:pPr>
      <w:r>
        <w:t xml:space="preserve">Considering the relatively smaller </w:t>
      </w:r>
      <w:r w:rsidR="001B65A5">
        <w:t xml:space="preserve">maximum </w:t>
      </w:r>
      <w:r>
        <w:t>(</w:t>
      </w:r>
      <m:oMath>
        <m:r>
          <w:rPr>
            <w:rFonts w:ascii="Cambria Math" w:hAnsi="Cambria Math"/>
          </w:rPr>
          <m:t>13282</m:t>
        </m:r>
      </m:oMath>
      <w:r>
        <w:t xml:space="preserve">) input size, both, the </w:t>
      </w:r>
      <w:r w:rsidR="001B65A5">
        <w:t xml:space="preserve">practical </w:t>
      </w:r>
      <m:oMath>
        <m:r>
          <w:rPr>
            <w:rFonts w:ascii="Cambria Math" w:hAnsi="Cambria Math"/>
          </w:rPr>
          <m:t>S(n)∼105KB</m:t>
        </m:r>
      </m:oMath>
      <w:r>
        <w:t xml:space="preserve"> </w:t>
      </w:r>
      <w:r w:rsidR="001B65A5">
        <w:t xml:space="preserve">and </w:t>
      </w:r>
      <m:oMath>
        <m:r>
          <w:rPr>
            <w:rFonts w:ascii="Cambria Math" w:hAnsi="Cambria Math"/>
          </w:rPr>
          <m:t>T(n)</m:t>
        </m:r>
      </m:oMath>
      <w:r w:rsidR="001B65A5">
        <w:t xml:space="preserve"> are small enough as to be considered acceptable solution for every scenario other than those that require the maximum possible optimizations. </w:t>
      </w:r>
    </w:p>
    <w:p w14:paraId="7ED65863" w14:textId="5247F735" w:rsidR="00892FE7" w:rsidRPr="00892FE7" w:rsidRDefault="001B65A5" w:rsidP="004B282F">
      <w:pPr>
        <w:ind w:firstLine="0"/>
      </w:pPr>
      <w:r>
        <w:t xml:space="preserve">As consequence, I made the decision to prioritize time to market, considering that further effort investment wouldn’t result in a much higher ROI under most real-life scenarios. </w:t>
      </w:r>
      <w:r>
        <w:br/>
        <w:t xml:space="preserve">Further research is recommended to either proof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(position)</m:t>
        </m:r>
      </m:oMath>
      <w:r>
        <w:t xml:space="preserve"> or develop a more efficient solution if such investment is deemed required.</w:t>
      </w:r>
      <w:bookmarkStart w:id="0" w:name="_GoBack"/>
      <w:bookmarkEnd w:id="0"/>
    </w:p>
    <w:sectPr w:rsidR="00892FE7" w:rsidRPr="00892FE7" w:rsidSect="00617B8D">
      <w:headerReference w:type="default" r:id="rId13"/>
      <w:headerReference w:type="first" r:id="rId14"/>
      <w:footnotePr>
        <w:pos w:val="beneathText"/>
      </w:footnotePr>
      <w:pgSz w:w="12240" w:h="15840"/>
      <w:pgMar w:top="1008" w:right="432" w:bottom="720" w:left="432" w:header="432" w:footer="43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3E01E" w14:textId="77777777" w:rsidR="00EA04FB" w:rsidRDefault="00EA04FB">
      <w:pPr>
        <w:spacing w:line="240" w:lineRule="auto"/>
      </w:pPr>
      <w:r>
        <w:separator/>
      </w:r>
    </w:p>
    <w:p w14:paraId="24A99D9E" w14:textId="77777777" w:rsidR="00EA04FB" w:rsidRDefault="00EA04FB"/>
  </w:endnote>
  <w:endnote w:type="continuationSeparator" w:id="0">
    <w:p w14:paraId="02EB65DA" w14:textId="77777777" w:rsidR="00EA04FB" w:rsidRDefault="00EA04FB">
      <w:pPr>
        <w:spacing w:line="240" w:lineRule="auto"/>
      </w:pPr>
      <w:r>
        <w:continuationSeparator/>
      </w:r>
    </w:p>
    <w:p w14:paraId="1BAF15E5" w14:textId="77777777" w:rsidR="00EA04FB" w:rsidRDefault="00EA04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4E10E" w14:textId="77777777" w:rsidR="00EA04FB" w:rsidRDefault="00EA04FB">
      <w:pPr>
        <w:spacing w:line="240" w:lineRule="auto"/>
      </w:pPr>
      <w:r>
        <w:separator/>
      </w:r>
    </w:p>
    <w:p w14:paraId="192A9C26" w14:textId="77777777" w:rsidR="00EA04FB" w:rsidRDefault="00EA04FB"/>
  </w:footnote>
  <w:footnote w:type="continuationSeparator" w:id="0">
    <w:p w14:paraId="467073D2" w14:textId="77777777" w:rsidR="00EA04FB" w:rsidRDefault="00EA04FB">
      <w:pPr>
        <w:spacing w:line="240" w:lineRule="auto"/>
      </w:pPr>
      <w:r>
        <w:continuationSeparator/>
      </w:r>
    </w:p>
    <w:p w14:paraId="63181DB2" w14:textId="77777777" w:rsidR="00EA04FB" w:rsidRDefault="00EA04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AD4C2" w14:textId="0FA7883D" w:rsidR="00BA6B63" w:rsidRDefault="00BA6B63">
    <w:pPr>
      <w:pStyle w:val="Header"/>
    </w:pPr>
    <w:sdt>
      <w:sdtPr>
        <w:alias w:val="Running head"/>
        <w:tag w:val=""/>
        <w:id w:val="12739865"/>
        <w:placeholder>
          <w:docPart w:val="5735BE6A07A34B9CA252B98FEFF7A899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EC7DDC">
          <w:t>Multiples of 2, 3 and 5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5431A" w14:textId="6A88A332" w:rsidR="00BA6B63" w:rsidRPr="00EC7DDC" w:rsidRDefault="00BA6B63">
    <w:pPr>
      <w:pStyle w:val="Header"/>
      <w:rPr>
        <w:rStyle w:val="Strong"/>
        <w:caps w:val="0"/>
      </w:rPr>
    </w:pPr>
    <w:r>
      <w:t>Multiples of 2, 3 and 5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D8682C"/>
    <w:multiLevelType w:val="hybridMultilevel"/>
    <w:tmpl w:val="2AA44C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BBF4D15"/>
    <w:multiLevelType w:val="hybridMultilevel"/>
    <w:tmpl w:val="E9421224"/>
    <w:lvl w:ilvl="0" w:tplc="9D7C28F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BF1A0D"/>
    <w:multiLevelType w:val="hybridMultilevel"/>
    <w:tmpl w:val="2AA44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1BF11BB0"/>
    <w:multiLevelType w:val="hybridMultilevel"/>
    <w:tmpl w:val="B224A78C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127D31"/>
    <w:multiLevelType w:val="hybridMultilevel"/>
    <w:tmpl w:val="7E2A83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1F7107"/>
    <w:multiLevelType w:val="hybridMultilevel"/>
    <w:tmpl w:val="2AA44C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5D25D74"/>
    <w:multiLevelType w:val="hybridMultilevel"/>
    <w:tmpl w:val="2AA44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7" w15:restartNumberingAfterBreak="0">
    <w:nsid w:val="4A4F734F"/>
    <w:multiLevelType w:val="hybridMultilevel"/>
    <w:tmpl w:val="BD5E4138"/>
    <w:lvl w:ilvl="0" w:tplc="3F2493E2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B191554"/>
    <w:multiLevelType w:val="hybridMultilevel"/>
    <w:tmpl w:val="81B8F09C"/>
    <w:lvl w:ilvl="0" w:tplc="B512EE0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B34E7"/>
    <w:multiLevelType w:val="hybridMultilevel"/>
    <w:tmpl w:val="4A6ED2CA"/>
    <w:lvl w:ilvl="0" w:tplc="56CE77A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260FEF"/>
    <w:multiLevelType w:val="hybridMultilevel"/>
    <w:tmpl w:val="F55C65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3542AF"/>
    <w:multiLevelType w:val="hybridMultilevel"/>
    <w:tmpl w:val="2C9EF3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3550F0"/>
    <w:multiLevelType w:val="hybridMultilevel"/>
    <w:tmpl w:val="535EAFFA"/>
    <w:lvl w:ilvl="0" w:tplc="34E20A5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4"/>
  </w:num>
  <w:num w:numId="13">
    <w:abstractNumId w:val="19"/>
  </w:num>
  <w:num w:numId="14">
    <w:abstractNumId w:val="18"/>
  </w:num>
  <w:num w:numId="15">
    <w:abstractNumId w:val="23"/>
  </w:num>
  <w:num w:numId="16">
    <w:abstractNumId w:val="21"/>
  </w:num>
  <w:num w:numId="17">
    <w:abstractNumId w:val="26"/>
  </w:num>
  <w:num w:numId="18">
    <w:abstractNumId w:val="20"/>
  </w:num>
  <w:num w:numId="19">
    <w:abstractNumId w:val="12"/>
  </w:num>
  <w:num w:numId="20">
    <w:abstractNumId w:val="13"/>
  </w:num>
  <w:num w:numId="21">
    <w:abstractNumId w:val="14"/>
  </w:num>
  <w:num w:numId="22">
    <w:abstractNumId w:val="25"/>
  </w:num>
  <w:num w:numId="23">
    <w:abstractNumId w:val="22"/>
  </w:num>
  <w:num w:numId="24">
    <w:abstractNumId w:val="10"/>
  </w:num>
  <w:num w:numId="25">
    <w:abstractNumId w:val="15"/>
  </w:num>
  <w:num w:numId="26">
    <w:abstractNumId w:val="17"/>
  </w:num>
  <w:num w:numId="27">
    <w:abstractNumId w:val="1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BF"/>
    <w:rsid w:val="000645C7"/>
    <w:rsid w:val="000D3F41"/>
    <w:rsid w:val="000F14DA"/>
    <w:rsid w:val="00120B3F"/>
    <w:rsid w:val="0018012B"/>
    <w:rsid w:val="001B65A5"/>
    <w:rsid w:val="001B7286"/>
    <w:rsid w:val="00240844"/>
    <w:rsid w:val="00266A68"/>
    <w:rsid w:val="002A311D"/>
    <w:rsid w:val="002B32AC"/>
    <w:rsid w:val="00355DCA"/>
    <w:rsid w:val="003C79A5"/>
    <w:rsid w:val="004012EE"/>
    <w:rsid w:val="004A75D1"/>
    <w:rsid w:val="004B282F"/>
    <w:rsid w:val="00512386"/>
    <w:rsid w:val="00551A02"/>
    <w:rsid w:val="005534FA"/>
    <w:rsid w:val="005D3A03"/>
    <w:rsid w:val="00601DC1"/>
    <w:rsid w:val="00617B8D"/>
    <w:rsid w:val="006242B6"/>
    <w:rsid w:val="006335C7"/>
    <w:rsid w:val="007118A6"/>
    <w:rsid w:val="00737AE4"/>
    <w:rsid w:val="007413C2"/>
    <w:rsid w:val="007F6CC9"/>
    <w:rsid w:val="008002C0"/>
    <w:rsid w:val="00812BB2"/>
    <w:rsid w:val="00826796"/>
    <w:rsid w:val="00852E7B"/>
    <w:rsid w:val="00892FE7"/>
    <w:rsid w:val="008C5323"/>
    <w:rsid w:val="00920765"/>
    <w:rsid w:val="009A6A3B"/>
    <w:rsid w:val="00A407BF"/>
    <w:rsid w:val="00AA268C"/>
    <w:rsid w:val="00B823AA"/>
    <w:rsid w:val="00BA45DB"/>
    <w:rsid w:val="00BA6B63"/>
    <w:rsid w:val="00BF4184"/>
    <w:rsid w:val="00C04D55"/>
    <w:rsid w:val="00C0601E"/>
    <w:rsid w:val="00C31D30"/>
    <w:rsid w:val="00CC065C"/>
    <w:rsid w:val="00CD6E39"/>
    <w:rsid w:val="00CF6E91"/>
    <w:rsid w:val="00D26115"/>
    <w:rsid w:val="00D47061"/>
    <w:rsid w:val="00D85B68"/>
    <w:rsid w:val="00DA3567"/>
    <w:rsid w:val="00DD0BFA"/>
    <w:rsid w:val="00E06EF2"/>
    <w:rsid w:val="00E24936"/>
    <w:rsid w:val="00E3556F"/>
    <w:rsid w:val="00E6004D"/>
    <w:rsid w:val="00E81978"/>
    <w:rsid w:val="00EA04FB"/>
    <w:rsid w:val="00EC7DDC"/>
    <w:rsid w:val="00EE2DAA"/>
    <w:rsid w:val="00F379B7"/>
    <w:rsid w:val="00F46850"/>
    <w:rsid w:val="00F525FA"/>
    <w:rsid w:val="00F555ED"/>
    <w:rsid w:val="00F62B3F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749B3"/>
  <w15:chartTrackingRefBased/>
  <w15:docId w15:val="{383FFA58-82CE-4933-8792-475BE11D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0F14DA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antan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8051588F4C4D0D9D3DA41326477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2292-9BA5-4537-A8BC-37890DD7E54D}"/>
      </w:docPartPr>
      <w:docPartBody>
        <w:p w:rsidR="00143B2A" w:rsidRDefault="00143B2A">
          <w:pPr>
            <w:pStyle w:val="A88051588F4C4D0D9D3DA413264771D1"/>
          </w:pPr>
          <w:r>
            <w:t>[Title Here, up to 12 Words, on One to Two Lines]</w:t>
          </w:r>
        </w:p>
      </w:docPartBody>
    </w:docPart>
    <w:docPart>
      <w:docPartPr>
        <w:name w:val="CE4707269B094954A21F3BD3A423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94134-E64C-4C5C-9B6C-36A3530A4C98}"/>
      </w:docPartPr>
      <w:docPartBody>
        <w:p w:rsidR="00143B2A" w:rsidRDefault="00143B2A">
          <w:pPr>
            <w:pStyle w:val="CE4707269B094954A21F3BD3A4230764"/>
          </w:pPr>
          <w:r>
            <w:t>Abstract</w:t>
          </w:r>
        </w:p>
      </w:docPartBody>
    </w:docPart>
    <w:docPart>
      <w:docPartPr>
        <w:name w:val="CF2975F376804A9481B80E66A4F46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CDC67-B8FA-484A-94A4-7D5D58CDF5E5}"/>
      </w:docPartPr>
      <w:docPartBody>
        <w:p w:rsidR="00143B2A" w:rsidRDefault="00143B2A">
          <w:pPr>
            <w:pStyle w:val="CF2975F376804A9481B80E66A4F46B81"/>
          </w:pPr>
          <w:r>
            <w:t>[Title Here, up to 12 Words, on One to Two Lines]</w:t>
          </w:r>
        </w:p>
      </w:docPartBody>
    </w:docPart>
    <w:docPart>
      <w:docPartPr>
        <w:name w:val="5735BE6A07A34B9CA252B98FEFF7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0906A-1944-41F8-92E1-291D5FB0279C}"/>
      </w:docPartPr>
      <w:docPartBody>
        <w:p w:rsidR="00143B2A" w:rsidRDefault="00143B2A">
          <w:pPr>
            <w:pStyle w:val="5735BE6A07A34B9CA252B98FEFF7A899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2A"/>
    <w:rsid w:val="00143B2A"/>
    <w:rsid w:val="0032167D"/>
    <w:rsid w:val="00335310"/>
    <w:rsid w:val="00C92821"/>
    <w:rsid w:val="00F8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8051588F4C4D0D9D3DA413264771D1">
    <w:name w:val="A88051588F4C4D0D9D3DA413264771D1"/>
  </w:style>
  <w:style w:type="paragraph" w:customStyle="1" w:styleId="6E1E1F55E4E74B51BD5E0C6B2A91C2F1">
    <w:name w:val="6E1E1F55E4E74B51BD5E0C6B2A91C2F1"/>
  </w:style>
  <w:style w:type="paragraph" w:customStyle="1" w:styleId="50097EF550014862A3A301F5EBEB25E8">
    <w:name w:val="50097EF550014862A3A301F5EBEB25E8"/>
  </w:style>
  <w:style w:type="paragraph" w:customStyle="1" w:styleId="0934B59017A542BE99CF82826609D204">
    <w:name w:val="0934B59017A542BE99CF82826609D204"/>
  </w:style>
  <w:style w:type="paragraph" w:customStyle="1" w:styleId="D49AC2C1CFDF47C391098F2D9ACB8528">
    <w:name w:val="D49AC2C1CFDF47C391098F2D9ACB8528"/>
  </w:style>
  <w:style w:type="paragraph" w:customStyle="1" w:styleId="CE4707269B094954A21F3BD3A4230764">
    <w:name w:val="CE4707269B094954A21F3BD3A4230764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56FC815E73F4DAABBECF7B742B373D1">
    <w:name w:val="656FC815E73F4DAABBECF7B742B373D1"/>
  </w:style>
  <w:style w:type="paragraph" w:customStyle="1" w:styleId="29D0A974F4F243088184EC4D25ED6D88">
    <w:name w:val="29D0A974F4F243088184EC4D25ED6D88"/>
  </w:style>
  <w:style w:type="paragraph" w:customStyle="1" w:styleId="CF2975F376804A9481B80E66A4F46B81">
    <w:name w:val="CF2975F376804A9481B80E66A4F46B81"/>
  </w:style>
  <w:style w:type="paragraph" w:customStyle="1" w:styleId="3453887394F74C178EE77B265AD13CCF">
    <w:name w:val="3453887394F74C178EE77B265AD13CCF"/>
  </w:style>
  <w:style w:type="paragraph" w:customStyle="1" w:styleId="4DF63B67171D4C3C97152F6931C73DDB">
    <w:name w:val="4DF63B67171D4C3C97152F6931C73DDB"/>
  </w:style>
  <w:style w:type="paragraph" w:customStyle="1" w:styleId="BB70BBFABC0448558852A4083F143023">
    <w:name w:val="BB70BBFABC0448558852A4083F143023"/>
  </w:style>
  <w:style w:type="paragraph" w:customStyle="1" w:styleId="68DD7E7E29A04205BF4431D4718536E1">
    <w:name w:val="68DD7E7E29A04205BF4431D4718536E1"/>
  </w:style>
  <w:style w:type="paragraph" w:customStyle="1" w:styleId="552FF69C64DF4DC6B0BE142E73A40EFF">
    <w:name w:val="552FF69C64DF4DC6B0BE142E73A40EFF"/>
  </w:style>
  <w:style w:type="paragraph" w:customStyle="1" w:styleId="CD2BEA4462844B1CA53AE6E337F430A4">
    <w:name w:val="CD2BEA4462844B1CA53AE6E337F430A4"/>
  </w:style>
  <w:style w:type="paragraph" w:customStyle="1" w:styleId="FA7E66975D1041C5987FFF9D7DFC81E8">
    <w:name w:val="FA7E66975D1041C5987FFF9D7DFC81E8"/>
  </w:style>
  <w:style w:type="paragraph" w:customStyle="1" w:styleId="B805222AE1FF42CBB3C08040FE873207">
    <w:name w:val="B805222AE1FF42CBB3C08040FE873207"/>
  </w:style>
  <w:style w:type="paragraph" w:customStyle="1" w:styleId="6B374ACDCFE84C05BACAC735EF2D32B1">
    <w:name w:val="6B374ACDCFE84C05BACAC735EF2D32B1"/>
  </w:style>
  <w:style w:type="paragraph" w:customStyle="1" w:styleId="15836408FB124DA6961C37403AE0ABF4">
    <w:name w:val="15836408FB124DA6961C37403AE0ABF4"/>
  </w:style>
  <w:style w:type="paragraph" w:customStyle="1" w:styleId="5A9CD4B6D80B4D27BFD34CDBF32C6CA0">
    <w:name w:val="5A9CD4B6D80B4D27BFD34CDBF32C6CA0"/>
  </w:style>
  <w:style w:type="paragraph" w:customStyle="1" w:styleId="A64B754F410E41FD828D39DC6EEFFDF2">
    <w:name w:val="A64B754F410E41FD828D39DC6EEFFDF2"/>
  </w:style>
  <w:style w:type="paragraph" w:customStyle="1" w:styleId="6068EAECEEB64DB28B1C489BCB74400E">
    <w:name w:val="6068EAECEEB64DB28B1C489BCB74400E"/>
  </w:style>
  <w:style w:type="paragraph" w:customStyle="1" w:styleId="48DA48D8097E41F09253A91E0E4EBD0D">
    <w:name w:val="48DA48D8097E41F09253A91E0E4EBD0D"/>
  </w:style>
  <w:style w:type="paragraph" w:customStyle="1" w:styleId="04EDA2CE8D1141098EDB7B5078753447">
    <w:name w:val="04EDA2CE8D1141098EDB7B5078753447"/>
  </w:style>
  <w:style w:type="paragraph" w:customStyle="1" w:styleId="1E6B837CB91C470282FBFA79DBEDFE5C">
    <w:name w:val="1E6B837CB91C470282FBFA79DBEDFE5C"/>
  </w:style>
  <w:style w:type="paragraph" w:customStyle="1" w:styleId="A1BB6C577BFD4796AA581A64947C3A70">
    <w:name w:val="A1BB6C577BFD4796AA581A64947C3A70"/>
  </w:style>
  <w:style w:type="paragraph" w:customStyle="1" w:styleId="D4FC30429155472BB72A85513253F4D3">
    <w:name w:val="D4FC30429155472BB72A85513253F4D3"/>
  </w:style>
  <w:style w:type="paragraph" w:customStyle="1" w:styleId="1A31262F982D4E16AFA7D0A5808C1618">
    <w:name w:val="1A31262F982D4E16AFA7D0A5808C1618"/>
  </w:style>
  <w:style w:type="paragraph" w:customStyle="1" w:styleId="BBB31BCE05C5406096BE4646C0E9845D">
    <w:name w:val="BBB31BCE05C5406096BE4646C0E9845D"/>
  </w:style>
  <w:style w:type="paragraph" w:customStyle="1" w:styleId="C84393D0BB8A40B1B6A29B7EFA7DCB03">
    <w:name w:val="C84393D0BB8A40B1B6A29B7EFA7DCB03"/>
  </w:style>
  <w:style w:type="paragraph" w:customStyle="1" w:styleId="E4D9A8C2DA0D4CD8851557D9D476F2F3">
    <w:name w:val="E4D9A8C2DA0D4CD8851557D9D476F2F3"/>
  </w:style>
  <w:style w:type="paragraph" w:customStyle="1" w:styleId="7B7A7B75A0C64CD480F1E3EF46134991">
    <w:name w:val="7B7A7B75A0C64CD480F1E3EF46134991"/>
  </w:style>
  <w:style w:type="paragraph" w:customStyle="1" w:styleId="DE711C34EB2946B1A055335F4F0D5621">
    <w:name w:val="DE711C34EB2946B1A055335F4F0D5621"/>
  </w:style>
  <w:style w:type="paragraph" w:customStyle="1" w:styleId="017D567E72A54CBD84F79A9AD0AD6A76">
    <w:name w:val="017D567E72A54CBD84F79A9AD0AD6A76"/>
  </w:style>
  <w:style w:type="paragraph" w:customStyle="1" w:styleId="EEFEDFB4AC2342668E9E76331508E892">
    <w:name w:val="EEFEDFB4AC2342668E9E76331508E892"/>
  </w:style>
  <w:style w:type="paragraph" w:customStyle="1" w:styleId="5EB664A895F4462FBFCBC0FC210AB35D">
    <w:name w:val="5EB664A895F4462FBFCBC0FC210AB35D"/>
  </w:style>
  <w:style w:type="paragraph" w:customStyle="1" w:styleId="AB243799475442219C0FE74C6DBAD211">
    <w:name w:val="AB243799475442219C0FE74C6DBAD211"/>
  </w:style>
  <w:style w:type="paragraph" w:customStyle="1" w:styleId="E191FD59089D444D9C9885BA07716B69">
    <w:name w:val="E191FD59089D444D9C9885BA07716B69"/>
  </w:style>
  <w:style w:type="paragraph" w:customStyle="1" w:styleId="B7EA1FF2E21544EE99B65CBD0E13AF2E">
    <w:name w:val="B7EA1FF2E21544EE99B65CBD0E13AF2E"/>
  </w:style>
  <w:style w:type="paragraph" w:customStyle="1" w:styleId="173D4C55C2B3402280708DA90DD850C2">
    <w:name w:val="173D4C55C2B3402280708DA90DD850C2"/>
  </w:style>
  <w:style w:type="paragraph" w:customStyle="1" w:styleId="B065AFBB202B4790B624A8D508DD19BC">
    <w:name w:val="B065AFBB202B4790B624A8D508DD19BC"/>
  </w:style>
  <w:style w:type="paragraph" w:customStyle="1" w:styleId="B41AA30685624E0BB0806A3DFCBDD6A5">
    <w:name w:val="B41AA30685624E0BB0806A3DFCBDD6A5"/>
  </w:style>
  <w:style w:type="paragraph" w:customStyle="1" w:styleId="85D4C8BE461A4ACA9FDFBC8C633CBEED">
    <w:name w:val="85D4C8BE461A4ACA9FDFBC8C633CBEED"/>
  </w:style>
  <w:style w:type="paragraph" w:customStyle="1" w:styleId="EAD7700DCFF14706A8C9DAE9A29C76CD">
    <w:name w:val="EAD7700DCFF14706A8C9DAE9A29C76CD"/>
  </w:style>
  <w:style w:type="paragraph" w:customStyle="1" w:styleId="A9ED666737BA44929CAD7F1AB181BA14">
    <w:name w:val="A9ED666737BA44929CAD7F1AB181BA14"/>
  </w:style>
  <w:style w:type="paragraph" w:customStyle="1" w:styleId="386CF9F6E9D04B4EA117C05DA65D8A4E">
    <w:name w:val="386CF9F6E9D04B4EA117C05DA65D8A4E"/>
  </w:style>
  <w:style w:type="paragraph" w:customStyle="1" w:styleId="2CD9AEE5F2334D94A4F10D01D2D95F24">
    <w:name w:val="2CD9AEE5F2334D94A4F10D01D2D95F24"/>
  </w:style>
  <w:style w:type="paragraph" w:customStyle="1" w:styleId="4E2B2E2BFCA346A1A3ADE358215F15B4">
    <w:name w:val="4E2B2E2BFCA346A1A3ADE358215F15B4"/>
  </w:style>
  <w:style w:type="paragraph" w:customStyle="1" w:styleId="7373A2CAB18942AB82AD6FADC6026142">
    <w:name w:val="7373A2CAB18942AB82AD6FADC6026142"/>
  </w:style>
  <w:style w:type="paragraph" w:customStyle="1" w:styleId="17A41637F3F74B01B0E008731C034055">
    <w:name w:val="17A41637F3F74B01B0E008731C034055"/>
  </w:style>
  <w:style w:type="paragraph" w:customStyle="1" w:styleId="018FEFF0D9E94566BF0FE5C5889CB31D">
    <w:name w:val="018FEFF0D9E94566BF0FE5C5889CB31D"/>
  </w:style>
  <w:style w:type="paragraph" w:customStyle="1" w:styleId="D1553D38460A47C09F35AF3E2FA0CBFB">
    <w:name w:val="D1553D38460A47C09F35AF3E2FA0CBFB"/>
  </w:style>
  <w:style w:type="paragraph" w:customStyle="1" w:styleId="F90B90649B794A05960CD2414FD725FB">
    <w:name w:val="F90B90649B794A05960CD2414FD725FB"/>
  </w:style>
  <w:style w:type="paragraph" w:customStyle="1" w:styleId="95C19A3B0E2F4B9F8EC2540B8E8079F8">
    <w:name w:val="95C19A3B0E2F4B9F8EC2540B8E8079F8"/>
  </w:style>
  <w:style w:type="paragraph" w:customStyle="1" w:styleId="312583C67BFE499794412F19940CDF72">
    <w:name w:val="312583C67BFE499794412F19940CDF72"/>
  </w:style>
  <w:style w:type="paragraph" w:customStyle="1" w:styleId="7DAFD6B4FE2F485FAA9902025246B556">
    <w:name w:val="7DAFD6B4FE2F485FAA9902025246B556"/>
  </w:style>
  <w:style w:type="paragraph" w:customStyle="1" w:styleId="40275AA8A083485DB2C8C94DC1599AA0">
    <w:name w:val="40275AA8A083485DB2C8C94DC1599AA0"/>
  </w:style>
  <w:style w:type="paragraph" w:customStyle="1" w:styleId="0E396AFBDBB541BC97B6C2922EB2A969">
    <w:name w:val="0E396AFBDBB541BC97B6C2922EB2A969"/>
  </w:style>
  <w:style w:type="paragraph" w:customStyle="1" w:styleId="6CA1C58D1DC64AD689FB337E6C585365">
    <w:name w:val="6CA1C58D1DC64AD689FB337E6C585365"/>
  </w:style>
  <w:style w:type="paragraph" w:customStyle="1" w:styleId="FDF35BD7C93D452A99EBB5568407D4C6">
    <w:name w:val="FDF35BD7C93D452A99EBB5568407D4C6"/>
  </w:style>
  <w:style w:type="paragraph" w:customStyle="1" w:styleId="3B221B090AB642679275B2C26FB0FCF4">
    <w:name w:val="3B221B090AB642679275B2C26FB0FCF4"/>
  </w:style>
  <w:style w:type="paragraph" w:customStyle="1" w:styleId="5735BE6A07A34B9CA252B98FEFF7A899">
    <w:name w:val="5735BE6A07A34B9CA252B98FEFF7A899"/>
  </w:style>
  <w:style w:type="paragraph" w:customStyle="1" w:styleId="3823782724C1496A9F8892753193665E">
    <w:name w:val="3823782724C1496A9F8892753193665E"/>
  </w:style>
  <w:style w:type="character" w:styleId="PlaceholderText">
    <w:name w:val="Placeholder Text"/>
    <w:basedOn w:val="DefaultParagraphFont"/>
    <w:uiPriority w:val="99"/>
    <w:semiHidden/>
    <w:rsid w:val="00335310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Multiples of 2, 3 and 5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207BF9-97E8-42FE-8C58-F53A121B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428</TotalTime>
  <Pages>8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Multiples of 2, 3 and 5</vt:lpstr>
    </vt:vector>
  </TitlesOfParts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Multiples of 2, 3 and 5</dc:title>
  <dc:subject/>
  <dc:creator>Roberto Santana</dc:creator>
  <cp:keywords/>
  <dc:description/>
  <cp:lastModifiedBy>Roberto Santana</cp:lastModifiedBy>
  <cp:revision>7</cp:revision>
  <cp:lastPrinted>2020-07-01T22:08:00Z</cp:lastPrinted>
  <dcterms:created xsi:type="dcterms:W3CDTF">2020-07-01T18:07:00Z</dcterms:created>
  <dcterms:modified xsi:type="dcterms:W3CDTF">2020-07-04T14:50:00Z</dcterms:modified>
</cp:coreProperties>
</file>